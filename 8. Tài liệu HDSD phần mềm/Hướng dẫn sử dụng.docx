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515FEE" w14:textId="77777777" w:rsidR="00C779BB" w:rsidRPr="001A00CD" w:rsidRDefault="00C779BB" w:rsidP="00C779BB">
      <w:pPr>
        <w:jc w:val="right"/>
        <w:rPr>
          <w:b/>
          <w:bCs/>
          <w:sz w:val="44"/>
          <w:szCs w:val="44"/>
        </w:rPr>
      </w:pPr>
      <w:r w:rsidRPr="001A00CD">
        <w:rPr>
          <w:b/>
          <w:bCs/>
          <w:sz w:val="44"/>
          <w:szCs w:val="44"/>
        </w:rPr>
        <w:t>Tài liệu</w:t>
      </w:r>
    </w:p>
    <w:p w14:paraId="70DA33BB" w14:textId="77777777" w:rsidR="00C779BB" w:rsidRPr="001A00CD" w:rsidRDefault="00C779BB" w:rsidP="00C779BB">
      <w:pPr>
        <w:jc w:val="right"/>
        <w:rPr>
          <w:b/>
          <w:bCs/>
          <w:sz w:val="44"/>
          <w:szCs w:val="44"/>
        </w:rPr>
      </w:pPr>
      <w:r w:rsidRPr="001A00CD">
        <w:rPr>
          <w:b/>
          <w:bCs/>
          <w:sz w:val="44"/>
          <w:szCs w:val="44"/>
        </w:rPr>
        <w:t xml:space="preserve"> hướng dẫn sử dụng</w:t>
      </w:r>
    </w:p>
    <w:p w14:paraId="672EB954" w14:textId="321F3460" w:rsidR="00C779BB" w:rsidRPr="003D462B" w:rsidRDefault="00C779BB" w:rsidP="00C779BB">
      <w:pPr>
        <w:spacing w:line="360" w:lineRule="auto"/>
        <w:rPr>
          <w:rFonts w:eastAsia="Times New Roman" w:cs="Times New Roman"/>
          <w:sz w:val="26"/>
          <w:szCs w:val="26"/>
          <w:u w:val="single"/>
        </w:rPr>
      </w:pPr>
      <w:r w:rsidRPr="003D462B">
        <w:rPr>
          <w:rFonts w:eastAsia="Times New Roman" w:cs="Times New Roman"/>
          <w:sz w:val="26"/>
          <w:szCs w:val="26"/>
          <w:u w:val="single"/>
        </w:rPr>
        <w:tab/>
      </w:r>
      <w:r w:rsidRPr="003D462B">
        <w:rPr>
          <w:rFonts w:eastAsia="Times New Roman" w:cs="Times New Roman"/>
          <w:sz w:val="26"/>
          <w:szCs w:val="26"/>
          <w:u w:val="single"/>
        </w:rPr>
        <w:tab/>
      </w:r>
      <w:r w:rsidRPr="003D462B">
        <w:rPr>
          <w:rFonts w:eastAsia="Times New Roman" w:cs="Times New Roman"/>
          <w:sz w:val="26"/>
          <w:szCs w:val="26"/>
          <w:u w:val="single"/>
        </w:rPr>
        <w:tab/>
      </w:r>
      <w:r w:rsidRPr="003D462B">
        <w:rPr>
          <w:rFonts w:eastAsia="Times New Roman" w:cs="Times New Roman"/>
          <w:sz w:val="26"/>
          <w:szCs w:val="26"/>
          <w:u w:val="single"/>
        </w:rPr>
        <w:tab/>
      </w:r>
      <w:r w:rsidRPr="003D462B">
        <w:rPr>
          <w:rFonts w:eastAsia="Times New Roman" w:cs="Times New Roman"/>
          <w:sz w:val="26"/>
          <w:szCs w:val="26"/>
          <w:u w:val="single"/>
        </w:rPr>
        <w:tab/>
      </w:r>
      <w:r w:rsidRPr="003D462B">
        <w:rPr>
          <w:rFonts w:eastAsia="Times New Roman" w:cs="Times New Roman"/>
          <w:sz w:val="26"/>
          <w:szCs w:val="26"/>
          <w:u w:val="single"/>
        </w:rPr>
        <w:tab/>
      </w:r>
      <w:r w:rsidRPr="003D462B">
        <w:rPr>
          <w:rFonts w:eastAsia="Times New Roman" w:cs="Times New Roman"/>
          <w:sz w:val="26"/>
          <w:szCs w:val="26"/>
          <w:u w:val="single"/>
        </w:rPr>
        <w:tab/>
      </w:r>
      <w:r w:rsidRPr="003D462B">
        <w:rPr>
          <w:rFonts w:eastAsia="Times New Roman" w:cs="Times New Roman"/>
          <w:sz w:val="26"/>
          <w:szCs w:val="26"/>
          <w:u w:val="single"/>
        </w:rPr>
        <w:tab/>
      </w:r>
      <w:r w:rsidRPr="003D462B">
        <w:rPr>
          <w:rFonts w:eastAsia="Times New Roman" w:cs="Times New Roman"/>
          <w:sz w:val="26"/>
          <w:szCs w:val="26"/>
          <w:u w:val="single"/>
        </w:rPr>
        <w:tab/>
      </w:r>
      <w:r w:rsidRPr="003D462B">
        <w:rPr>
          <w:rFonts w:eastAsia="Times New Roman" w:cs="Times New Roman"/>
          <w:sz w:val="26"/>
          <w:szCs w:val="26"/>
          <w:u w:val="single"/>
        </w:rPr>
        <w:tab/>
      </w:r>
      <w:r w:rsidRPr="003D462B">
        <w:rPr>
          <w:rFonts w:eastAsia="Times New Roman" w:cs="Times New Roman"/>
          <w:sz w:val="26"/>
          <w:szCs w:val="26"/>
          <w:u w:val="single"/>
        </w:rPr>
        <w:tab/>
      </w:r>
      <w:r w:rsidRPr="003D462B">
        <w:rPr>
          <w:rFonts w:eastAsia="Times New Roman" w:cs="Times New Roman"/>
          <w:sz w:val="26"/>
          <w:szCs w:val="26"/>
          <w:u w:val="single"/>
        </w:rPr>
        <w:tab/>
      </w:r>
    </w:p>
    <w:p w14:paraId="7DFF79F3" w14:textId="77777777" w:rsidR="00C779BB" w:rsidRPr="00C779BB" w:rsidRDefault="00C779BB" w:rsidP="00C779BB">
      <w:pPr>
        <w:rPr>
          <w:sz w:val="28"/>
          <w:szCs w:val="28"/>
        </w:rPr>
      </w:pPr>
    </w:p>
    <w:p w14:paraId="4CF66A92" w14:textId="77777777" w:rsidR="00C779BB" w:rsidRPr="00C779BB" w:rsidRDefault="00C779BB" w:rsidP="00C779BB">
      <w:pPr>
        <w:rPr>
          <w:sz w:val="28"/>
          <w:szCs w:val="28"/>
        </w:rPr>
      </w:pPr>
      <w:r w:rsidRPr="00C779BB">
        <w:rPr>
          <w:sz w:val="28"/>
          <w:szCs w:val="28"/>
        </w:rPr>
        <w:tab/>
      </w:r>
      <w:r w:rsidRPr="00C779BB">
        <w:rPr>
          <w:sz w:val="28"/>
          <w:szCs w:val="28"/>
        </w:rPr>
        <w:tab/>
      </w:r>
      <w:r w:rsidRPr="00C779BB">
        <w:rPr>
          <w:sz w:val="28"/>
          <w:szCs w:val="28"/>
        </w:rPr>
        <w:tab/>
      </w:r>
      <w:r w:rsidRPr="00C779BB">
        <w:rPr>
          <w:sz w:val="28"/>
          <w:szCs w:val="28"/>
        </w:rPr>
        <w:tab/>
      </w:r>
      <w:r w:rsidRPr="00C779BB">
        <w:rPr>
          <w:sz w:val="28"/>
          <w:szCs w:val="28"/>
        </w:rPr>
        <w:tab/>
      </w:r>
      <w:r w:rsidRPr="00C779BB">
        <w:rPr>
          <w:sz w:val="28"/>
          <w:szCs w:val="28"/>
        </w:rPr>
        <w:tab/>
      </w:r>
      <w:r w:rsidRPr="00C779BB">
        <w:rPr>
          <w:sz w:val="28"/>
          <w:szCs w:val="28"/>
        </w:rPr>
        <w:tab/>
      </w:r>
      <w:r w:rsidRPr="00C779BB">
        <w:rPr>
          <w:sz w:val="28"/>
          <w:szCs w:val="28"/>
        </w:rPr>
        <w:tab/>
      </w:r>
      <w:r w:rsidRPr="00C779BB">
        <w:rPr>
          <w:sz w:val="28"/>
          <w:szCs w:val="28"/>
        </w:rPr>
        <w:tab/>
      </w:r>
      <w:r w:rsidRPr="00C779BB">
        <w:rPr>
          <w:sz w:val="28"/>
          <w:szCs w:val="28"/>
        </w:rPr>
        <w:tab/>
      </w:r>
      <w:r w:rsidRPr="00C779BB">
        <w:rPr>
          <w:sz w:val="28"/>
          <w:szCs w:val="28"/>
        </w:rPr>
        <w:tab/>
      </w:r>
      <w:r w:rsidRPr="00C779BB">
        <w:rPr>
          <w:sz w:val="28"/>
          <w:szCs w:val="28"/>
        </w:rPr>
        <w:tab/>
      </w:r>
      <w:r w:rsidRPr="00C779BB">
        <w:rPr>
          <w:sz w:val="28"/>
          <w:szCs w:val="28"/>
        </w:rPr>
        <w:tab/>
      </w:r>
    </w:p>
    <w:p w14:paraId="2463304B" w14:textId="77777777" w:rsidR="00C779BB" w:rsidRPr="00C779BB" w:rsidRDefault="00C779BB" w:rsidP="00C779BB">
      <w:pPr>
        <w:jc w:val="right"/>
        <w:rPr>
          <w:b/>
          <w:bCs/>
          <w:sz w:val="28"/>
          <w:szCs w:val="28"/>
        </w:rPr>
      </w:pPr>
    </w:p>
    <w:p w14:paraId="0C406B24" w14:textId="77777777" w:rsidR="00C779BB" w:rsidRPr="001A00CD" w:rsidRDefault="00C779BB" w:rsidP="00C779BB">
      <w:pPr>
        <w:jc w:val="right"/>
        <w:rPr>
          <w:b/>
          <w:bCs/>
          <w:sz w:val="44"/>
          <w:szCs w:val="44"/>
        </w:rPr>
      </w:pPr>
      <w:r w:rsidRPr="001A00CD">
        <w:rPr>
          <w:b/>
          <w:bCs/>
          <w:sz w:val="44"/>
          <w:szCs w:val="44"/>
        </w:rPr>
        <w:t>Phần mềm</w:t>
      </w:r>
    </w:p>
    <w:p w14:paraId="1E5AF8E8" w14:textId="77777777" w:rsidR="00C779BB" w:rsidRPr="001A00CD" w:rsidRDefault="00C779BB" w:rsidP="00C779BB">
      <w:pPr>
        <w:jc w:val="right"/>
        <w:rPr>
          <w:b/>
          <w:bCs/>
          <w:sz w:val="44"/>
          <w:szCs w:val="44"/>
        </w:rPr>
      </w:pPr>
      <w:r w:rsidRPr="001A00CD">
        <w:rPr>
          <w:b/>
          <w:bCs/>
          <w:sz w:val="44"/>
          <w:szCs w:val="44"/>
        </w:rPr>
        <w:t>Quản lý Phòng khám nha khoa</w:t>
      </w:r>
    </w:p>
    <w:p w14:paraId="230B91EF" w14:textId="77777777" w:rsidR="00C779BB" w:rsidRPr="00C779BB" w:rsidRDefault="00C779BB" w:rsidP="00C779BB">
      <w:pPr>
        <w:rPr>
          <w:sz w:val="28"/>
          <w:szCs w:val="28"/>
        </w:rPr>
      </w:pPr>
    </w:p>
    <w:p w14:paraId="0DEA3367" w14:textId="65176126" w:rsidR="00C779BB" w:rsidRPr="00C779BB" w:rsidRDefault="00C779BB" w:rsidP="00C779BB">
      <w:pPr>
        <w:jc w:val="right"/>
        <w:rPr>
          <w:sz w:val="28"/>
          <w:szCs w:val="28"/>
        </w:rPr>
      </w:pPr>
      <w:r w:rsidRPr="00C779BB">
        <w:rPr>
          <w:sz w:val="28"/>
          <w:szCs w:val="28"/>
        </w:rPr>
        <w:t>Version 1</w:t>
      </w:r>
      <w:r w:rsidR="001260E0">
        <w:rPr>
          <w:sz w:val="28"/>
          <w:szCs w:val="28"/>
        </w:rPr>
        <w:t>.1</w:t>
      </w:r>
    </w:p>
    <w:p w14:paraId="6CC2A505" w14:textId="77777777" w:rsidR="00C779BB" w:rsidRPr="00C779BB" w:rsidRDefault="00C779BB" w:rsidP="00C779BB">
      <w:pPr>
        <w:rPr>
          <w:sz w:val="28"/>
          <w:szCs w:val="28"/>
        </w:rPr>
      </w:pPr>
    </w:p>
    <w:p w14:paraId="0241B046" w14:textId="77777777" w:rsidR="00C779BB" w:rsidRPr="00C779BB" w:rsidRDefault="00C779BB" w:rsidP="00C779BB">
      <w:pPr>
        <w:rPr>
          <w:sz w:val="28"/>
          <w:szCs w:val="28"/>
        </w:rPr>
      </w:pPr>
    </w:p>
    <w:p w14:paraId="2D141FDC" w14:textId="77777777" w:rsidR="00C779BB" w:rsidRPr="00C779BB" w:rsidRDefault="00C779BB" w:rsidP="00C779BB">
      <w:pPr>
        <w:rPr>
          <w:sz w:val="28"/>
          <w:szCs w:val="28"/>
        </w:rPr>
      </w:pPr>
    </w:p>
    <w:p w14:paraId="7816F7C3" w14:textId="77777777" w:rsidR="00C779BB" w:rsidRPr="00C779BB" w:rsidRDefault="00C779BB" w:rsidP="00C779BB">
      <w:pPr>
        <w:rPr>
          <w:sz w:val="28"/>
          <w:szCs w:val="28"/>
        </w:rPr>
      </w:pPr>
    </w:p>
    <w:p w14:paraId="242BF791" w14:textId="722910D4" w:rsidR="00C779BB" w:rsidRDefault="00C779BB" w:rsidP="00C779BB">
      <w:pPr>
        <w:rPr>
          <w:sz w:val="28"/>
          <w:szCs w:val="28"/>
        </w:rPr>
      </w:pPr>
    </w:p>
    <w:p w14:paraId="2C777992" w14:textId="59CC1ECE" w:rsidR="00C779BB" w:rsidRDefault="00C779BB" w:rsidP="00C779BB">
      <w:pPr>
        <w:rPr>
          <w:sz w:val="28"/>
          <w:szCs w:val="28"/>
        </w:rPr>
      </w:pPr>
    </w:p>
    <w:p w14:paraId="06C69A69" w14:textId="0C1E62E6" w:rsidR="00C779BB" w:rsidRDefault="00C779BB" w:rsidP="00C779BB">
      <w:pPr>
        <w:rPr>
          <w:sz w:val="28"/>
          <w:szCs w:val="28"/>
        </w:rPr>
      </w:pPr>
    </w:p>
    <w:p w14:paraId="04C4C03D" w14:textId="0B0F9DDC" w:rsidR="00C779BB" w:rsidRDefault="00C779BB" w:rsidP="00C779BB">
      <w:pPr>
        <w:rPr>
          <w:sz w:val="28"/>
          <w:szCs w:val="28"/>
        </w:rPr>
      </w:pPr>
    </w:p>
    <w:p w14:paraId="7127AF26" w14:textId="1A7747C8" w:rsidR="00C779BB" w:rsidRDefault="00C779BB" w:rsidP="00C779BB">
      <w:pPr>
        <w:rPr>
          <w:sz w:val="28"/>
          <w:szCs w:val="28"/>
        </w:rPr>
      </w:pPr>
    </w:p>
    <w:p w14:paraId="6D098A9C" w14:textId="22178367" w:rsidR="00C779BB" w:rsidRDefault="00C779BB" w:rsidP="00C779BB">
      <w:pPr>
        <w:rPr>
          <w:sz w:val="28"/>
          <w:szCs w:val="28"/>
        </w:rPr>
      </w:pPr>
    </w:p>
    <w:p w14:paraId="7B18BC4A" w14:textId="7EFC53B9" w:rsidR="00C779BB" w:rsidRDefault="00C779BB" w:rsidP="00C779BB">
      <w:pPr>
        <w:rPr>
          <w:sz w:val="28"/>
          <w:szCs w:val="28"/>
        </w:rPr>
      </w:pPr>
    </w:p>
    <w:p w14:paraId="3124CF54" w14:textId="6C328B60" w:rsidR="00C779BB" w:rsidRDefault="00C779BB" w:rsidP="00C779BB">
      <w:pPr>
        <w:rPr>
          <w:sz w:val="28"/>
          <w:szCs w:val="28"/>
        </w:rPr>
      </w:pPr>
    </w:p>
    <w:p w14:paraId="6A19D51D" w14:textId="7C11A175" w:rsidR="00C779BB" w:rsidRDefault="00C779BB" w:rsidP="00C779BB">
      <w:pPr>
        <w:rPr>
          <w:sz w:val="28"/>
          <w:szCs w:val="28"/>
        </w:rPr>
      </w:pPr>
    </w:p>
    <w:p w14:paraId="61D8C256" w14:textId="77777777" w:rsidR="00C779BB" w:rsidRPr="00C779BB" w:rsidRDefault="00C779BB" w:rsidP="00C779BB">
      <w:pPr>
        <w:rPr>
          <w:sz w:val="28"/>
          <w:szCs w:val="28"/>
        </w:rPr>
      </w:pPr>
    </w:p>
    <w:p w14:paraId="45C535BD" w14:textId="77777777" w:rsidR="00C779BB" w:rsidRPr="00C779BB" w:rsidRDefault="00C779BB" w:rsidP="00C779BB">
      <w:pPr>
        <w:rPr>
          <w:sz w:val="28"/>
          <w:szCs w:val="28"/>
        </w:rPr>
      </w:pPr>
    </w:p>
    <w:p w14:paraId="11DF9BED" w14:textId="77777777" w:rsidR="00C779BB" w:rsidRDefault="00C779BB" w:rsidP="00D1667F">
      <w:pPr>
        <w:rPr>
          <w:b/>
          <w:bCs/>
          <w:sz w:val="28"/>
          <w:szCs w:val="28"/>
        </w:rPr>
      </w:pPr>
    </w:p>
    <w:p w14:paraId="5ADDCDC6" w14:textId="4A6D7AE2" w:rsidR="00C779BB" w:rsidRDefault="00C779BB" w:rsidP="00C779BB">
      <w:pPr>
        <w:jc w:val="center"/>
        <w:rPr>
          <w:b/>
          <w:bCs/>
          <w:sz w:val="28"/>
          <w:szCs w:val="28"/>
        </w:rPr>
      </w:pPr>
      <w:r w:rsidRPr="00C779BB">
        <w:rPr>
          <w:b/>
          <w:bCs/>
          <w:sz w:val="28"/>
          <w:szCs w:val="28"/>
        </w:rPr>
        <w:t>Thành phố Hồ Chí Minh, 10 - 2024 </w:t>
      </w:r>
    </w:p>
    <w:p w14:paraId="342B67A3" w14:textId="77777777" w:rsidR="00C779BB" w:rsidRPr="00C779BB" w:rsidRDefault="00C779BB" w:rsidP="00C779BB">
      <w:pPr>
        <w:jc w:val="center"/>
        <w:rPr>
          <w:b/>
          <w:bCs/>
          <w:sz w:val="28"/>
          <w:szCs w:val="28"/>
        </w:rPr>
      </w:pPr>
    </w:p>
    <w:p w14:paraId="2467236E" w14:textId="239FFCDB" w:rsidR="00C779BB" w:rsidRPr="008F088E" w:rsidRDefault="00C779BB" w:rsidP="008F088E">
      <w:pPr>
        <w:pStyle w:val="Nidungvnbn"/>
        <w:jc w:val="center"/>
        <w:rPr>
          <w:b/>
          <w:bCs/>
          <w:sz w:val="36"/>
          <w:szCs w:val="36"/>
        </w:rPr>
      </w:pPr>
      <w:bookmarkStart w:id="0" w:name="_Toc181105591"/>
      <w:r w:rsidRPr="008F088E">
        <w:rPr>
          <w:b/>
          <w:bCs/>
          <w:sz w:val="36"/>
          <w:szCs w:val="36"/>
        </w:rPr>
        <w:t>MỤC LỤC</w:t>
      </w:r>
      <w:bookmarkEnd w:id="0"/>
    </w:p>
    <w:sdt>
      <w:sdtPr>
        <w:rPr>
          <w:b w:val="0"/>
          <w:sz w:val="24"/>
        </w:rPr>
        <w:id w:val="-1636250011"/>
        <w:docPartObj>
          <w:docPartGallery w:val="Table of Contents"/>
          <w:docPartUnique/>
        </w:docPartObj>
      </w:sdtPr>
      <w:sdtEndPr>
        <w:rPr>
          <w:bCs/>
          <w:noProof/>
        </w:rPr>
      </w:sdtEndPr>
      <w:sdtContent>
        <w:p w14:paraId="079DA128" w14:textId="6F94DF9B" w:rsidR="00442F11" w:rsidRDefault="00C779BB">
          <w:pPr>
            <w:pStyle w:val="TOC1"/>
            <w:rPr>
              <w:rFonts w:asciiTheme="minorHAnsi" w:eastAsiaTheme="minorEastAsia" w:hAnsiTheme="minorHAnsi"/>
              <w:b w:val="0"/>
              <w:noProof/>
              <w:sz w:val="22"/>
              <w:szCs w:val="22"/>
            </w:rPr>
          </w:pPr>
          <w:r>
            <w:rPr>
              <w:rFonts w:asciiTheme="majorHAnsi" w:eastAsiaTheme="majorEastAsia" w:hAnsiTheme="majorHAnsi" w:cstheme="majorBidi"/>
              <w:b w:val="0"/>
              <w:color w:val="365F91" w:themeColor="accent1" w:themeShade="BF"/>
              <w:sz w:val="32"/>
              <w:szCs w:val="32"/>
            </w:rPr>
            <w:fldChar w:fldCharType="begin"/>
          </w:r>
          <w:r>
            <w:instrText xml:space="preserve"> TOC \o "1-3" \h \z \u </w:instrText>
          </w:r>
          <w:r>
            <w:rPr>
              <w:rFonts w:asciiTheme="majorHAnsi" w:eastAsiaTheme="majorEastAsia" w:hAnsiTheme="majorHAnsi" w:cstheme="majorBidi"/>
              <w:b w:val="0"/>
              <w:color w:val="365F91" w:themeColor="accent1" w:themeShade="BF"/>
              <w:sz w:val="32"/>
              <w:szCs w:val="32"/>
            </w:rPr>
            <w:fldChar w:fldCharType="separate"/>
          </w:r>
          <w:hyperlink w:anchor="_Toc183188869" w:history="1">
            <w:r w:rsidR="00442F11" w:rsidRPr="007E1F2D">
              <w:rPr>
                <w:rStyle w:val="Hyperlink"/>
                <w:noProof/>
              </w:rPr>
              <w:t>CHƯƠNG 1. GIỚI THIỆU</w:t>
            </w:r>
            <w:r w:rsidR="00442F11">
              <w:rPr>
                <w:noProof/>
                <w:webHidden/>
              </w:rPr>
              <w:tab/>
            </w:r>
            <w:r w:rsidR="00442F11">
              <w:rPr>
                <w:noProof/>
                <w:webHidden/>
              </w:rPr>
              <w:fldChar w:fldCharType="begin"/>
            </w:r>
            <w:r w:rsidR="00442F11">
              <w:rPr>
                <w:noProof/>
                <w:webHidden/>
              </w:rPr>
              <w:instrText xml:space="preserve"> PAGEREF _Toc183188869 \h </w:instrText>
            </w:r>
            <w:r w:rsidR="00442F11">
              <w:rPr>
                <w:noProof/>
                <w:webHidden/>
              </w:rPr>
            </w:r>
            <w:r w:rsidR="00442F11">
              <w:rPr>
                <w:noProof/>
                <w:webHidden/>
              </w:rPr>
              <w:fldChar w:fldCharType="separate"/>
            </w:r>
            <w:r w:rsidR="00442F11">
              <w:rPr>
                <w:noProof/>
                <w:webHidden/>
              </w:rPr>
              <w:t>4</w:t>
            </w:r>
            <w:r w:rsidR="00442F11">
              <w:rPr>
                <w:noProof/>
                <w:webHidden/>
              </w:rPr>
              <w:fldChar w:fldCharType="end"/>
            </w:r>
          </w:hyperlink>
        </w:p>
        <w:p w14:paraId="453C40EA" w14:textId="1E26B711" w:rsidR="00442F11" w:rsidRDefault="00DA1642">
          <w:pPr>
            <w:pStyle w:val="TOC2"/>
            <w:rPr>
              <w:rFonts w:asciiTheme="minorHAnsi" w:eastAsiaTheme="minorEastAsia" w:hAnsiTheme="minorHAnsi"/>
              <w:noProof/>
              <w:sz w:val="22"/>
              <w:szCs w:val="22"/>
            </w:rPr>
          </w:pPr>
          <w:hyperlink w:anchor="_Toc183188870" w:history="1">
            <w:r w:rsidR="00442F11" w:rsidRPr="007E1F2D">
              <w:rPr>
                <w:rStyle w:val="Hyperlink"/>
                <w:noProof/>
              </w:rPr>
              <w:t>1.1 Một số thông tin cần biết</w:t>
            </w:r>
            <w:r w:rsidR="00442F11">
              <w:rPr>
                <w:noProof/>
                <w:webHidden/>
              </w:rPr>
              <w:tab/>
            </w:r>
            <w:r w:rsidR="00442F11">
              <w:rPr>
                <w:noProof/>
                <w:webHidden/>
              </w:rPr>
              <w:fldChar w:fldCharType="begin"/>
            </w:r>
            <w:r w:rsidR="00442F11">
              <w:rPr>
                <w:noProof/>
                <w:webHidden/>
              </w:rPr>
              <w:instrText xml:space="preserve"> PAGEREF _Toc183188870 \h </w:instrText>
            </w:r>
            <w:r w:rsidR="00442F11">
              <w:rPr>
                <w:noProof/>
                <w:webHidden/>
              </w:rPr>
            </w:r>
            <w:r w:rsidR="00442F11">
              <w:rPr>
                <w:noProof/>
                <w:webHidden/>
              </w:rPr>
              <w:fldChar w:fldCharType="separate"/>
            </w:r>
            <w:r w:rsidR="00442F11">
              <w:rPr>
                <w:noProof/>
                <w:webHidden/>
              </w:rPr>
              <w:t>4</w:t>
            </w:r>
            <w:r w:rsidR="00442F11">
              <w:rPr>
                <w:noProof/>
                <w:webHidden/>
              </w:rPr>
              <w:fldChar w:fldCharType="end"/>
            </w:r>
          </w:hyperlink>
        </w:p>
        <w:p w14:paraId="3393327E" w14:textId="1F357780" w:rsidR="00442F11" w:rsidRDefault="00DA1642">
          <w:pPr>
            <w:pStyle w:val="TOC2"/>
            <w:rPr>
              <w:rFonts w:asciiTheme="minorHAnsi" w:eastAsiaTheme="minorEastAsia" w:hAnsiTheme="minorHAnsi"/>
              <w:noProof/>
              <w:sz w:val="22"/>
              <w:szCs w:val="22"/>
            </w:rPr>
          </w:pPr>
          <w:hyperlink w:anchor="_Toc183188871" w:history="1">
            <w:r w:rsidR="00442F11" w:rsidRPr="007E1F2D">
              <w:rPr>
                <w:rStyle w:val="Hyperlink"/>
                <w:noProof/>
              </w:rPr>
              <w:t>1.2 Mục đích:</w:t>
            </w:r>
            <w:r w:rsidR="00442F11">
              <w:rPr>
                <w:noProof/>
                <w:webHidden/>
              </w:rPr>
              <w:tab/>
            </w:r>
            <w:r w:rsidR="00442F11">
              <w:rPr>
                <w:noProof/>
                <w:webHidden/>
              </w:rPr>
              <w:fldChar w:fldCharType="begin"/>
            </w:r>
            <w:r w:rsidR="00442F11">
              <w:rPr>
                <w:noProof/>
                <w:webHidden/>
              </w:rPr>
              <w:instrText xml:space="preserve"> PAGEREF _Toc183188871 \h </w:instrText>
            </w:r>
            <w:r w:rsidR="00442F11">
              <w:rPr>
                <w:noProof/>
                <w:webHidden/>
              </w:rPr>
            </w:r>
            <w:r w:rsidR="00442F11">
              <w:rPr>
                <w:noProof/>
                <w:webHidden/>
              </w:rPr>
              <w:fldChar w:fldCharType="separate"/>
            </w:r>
            <w:r w:rsidR="00442F11">
              <w:rPr>
                <w:noProof/>
                <w:webHidden/>
              </w:rPr>
              <w:t>4</w:t>
            </w:r>
            <w:r w:rsidR="00442F11">
              <w:rPr>
                <w:noProof/>
                <w:webHidden/>
              </w:rPr>
              <w:fldChar w:fldCharType="end"/>
            </w:r>
          </w:hyperlink>
        </w:p>
        <w:p w14:paraId="3104CB50" w14:textId="5B33D7D7" w:rsidR="00442F11" w:rsidRDefault="00DA1642">
          <w:pPr>
            <w:pStyle w:val="TOC2"/>
            <w:rPr>
              <w:rFonts w:asciiTheme="minorHAnsi" w:eastAsiaTheme="minorEastAsia" w:hAnsiTheme="minorHAnsi"/>
              <w:noProof/>
              <w:sz w:val="22"/>
              <w:szCs w:val="22"/>
            </w:rPr>
          </w:pPr>
          <w:hyperlink w:anchor="_Toc183188872" w:history="1">
            <w:r w:rsidR="00442F11" w:rsidRPr="007E1F2D">
              <w:rPr>
                <w:rStyle w:val="Hyperlink"/>
                <w:noProof/>
              </w:rPr>
              <w:t>1.3 Giới thiệu phần mềm:</w:t>
            </w:r>
            <w:r w:rsidR="00442F11">
              <w:rPr>
                <w:noProof/>
                <w:webHidden/>
              </w:rPr>
              <w:tab/>
            </w:r>
            <w:r w:rsidR="00442F11">
              <w:rPr>
                <w:noProof/>
                <w:webHidden/>
              </w:rPr>
              <w:fldChar w:fldCharType="begin"/>
            </w:r>
            <w:r w:rsidR="00442F11">
              <w:rPr>
                <w:noProof/>
                <w:webHidden/>
              </w:rPr>
              <w:instrText xml:space="preserve"> PAGEREF _Toc183188872 \h </w:instrText>
            </w:r>
            <w:r w:rsidR="00442F11">
              <w:rPr>
                <w:noProof/>
                <w:webHidden/>
              </w:rPr>
            </w:r>
            <w:r w:rsidR="00442F11">
              <w:rPr>
                <w:noProof/>
                <w:webHidden/>
              </w:rPr>
              <w:fldChar w:fldCharType="separate"/>
            </w:r>
            <w:r w:rsidR="00442F11">
              <w:rPr>
                <w:noProof/>
                <w:webHidden/>
              </w:rPr>
              <w:t>4</w:t>
            </w:r>
            <w:r w:rsidR="00442F11">
              <w:rPr>
                <w:noProof/>
                <w:webHidden/>
              </w:rPr>
              <w:fldChar w:fldCharType="end"/>
            </w:r>
          </w:hyperlink>
        </w:p>
        <w:p w14:paraId="1FF8971A" w14:textId="1BC34704" w:rsidR="00442F11" w:rsidRDefault="00DA1642">
          <w:pPr>
            <w:pStyle w:val="TOC2"/>
            <w:rPr>
              <w:rFonts w:asciiTheme="minorHAnsi" w:eastAsiaTheme="minorEastAsia" w:hAnsiTheme="minorHAnsi"/>
              <w:noProof/>
              <w:sz w:val="22"/>
              <w:szCs w:val="22"/>
            </w:rPr>
          </w:pPr>
          <w:hyperlink w:anchor="_Toc183188873" w:history="1">
            <w:r w:rsidR="00442F11" w:rsidRPr="007E1F2D">
              <w:rPr>
                <w:rStyle w:val="Hyperlink"/>
                <w:noProof/>
              </w:rPr>
              <w:t>1.4 Sơ lược phần mềm:</w:t>
            </w:r>
            <w:r w:rsidR="00442F11">
              <w:rPr>
                <w:noProof/>
                <w:webHidden/>
              </w:rPr>
              <w:tab/>
            </w:r>
            <w:r w:rsidR="00442F11">
              <w:rPr>
                <w:noProof/>
                <w:webHidden/>
              </w:rPr>
              <w:fldChar w:fldCharType="begin"/>
            </w:r>
            <w:r w:rsidR="00442F11">
              <w:rPr>
                <w:noProof/>
                <w:webHidden/>
              </w:rPr>
              <w:instrText xml:space="preserve"> PAGEREF _Toc183188873 \h </w:instrText>
            </w:r>
            <w:r w:rsidR="00442F11">
              <w:rPr>
                <w:noProof/>
                <w:webHidden/>
              </w:rPr>
            </w:r>
            <w:r w:rsidR="00442F11">
              <w:rPr>
                <w:noProof/>
                <w:webHidden/>
              </w:rPr>
              <w:fldChar w:fldCharType="separate"/>
            </w:r>
            <w:r w:rsidR="00442F11">
              <w:rPr>
                <w:noProof/>
                <w:webHidden/>
              </w:rPr>
              <w:t>4</w:t>
            </w:r>
            <w:r w:rsidR="00442F11">
              <w:rPr>
                <w:noProof/>
                <w:webHidden/>
              </w:rPr>
              <w:fldChar w:fldCharType="end"/>
            </w:r>
          </w:hyperlink>
        </w:p>
        <w:p w14:paraId="1EC98E86" w14:textId="2F9C612B" w:rsidR="00442F11" w:rsidRDefault="00DA1642">
          <w:pPr>
            <w:pStyle w:val="TOC1"/>
            <w:rPr>
              <w:rFonts w:asciiTheme="minorHAnsi" w:eastAsiaTheme="minorEastAsia" w:hAnsiTheme="minorHAnsi"/>
              <w:b w:val="0"/>
              <w:noProof/>
              <w:sz w:val="22"/>
              <w:szCs w:val="22"/>
            </w:rPr>
          </w:pPr>
          <w:hyperlink w:anchor="_Toc183188874" w:history="1">
            <w:r w:rsidR="00442F11" w:rsidRPr="007E1F2D">
              <w:rPr>
                <w:rStyle w:val="Hyperlink"/>
                <w:noProof/>
              </w:rPr>
              <w:t>CHƯƠNG 2. Khái quát</w:t>
            </w:r>
            <w:r w:rsidR="00442F11">
              <w:rPr>
                <w:noProof/>
                <w:webHidden/>
              </w:rPr>
              <w:tab/>
            </w:r>
            <w:r w:rsidR="00442F11">
              <w:rPr>
                <w:noProof/>
                <w:webHidden/>
              </w:rPr>
              <w:fldChar w:fldCharType="begin"/>
            </w:r>
            <w:r w:rsidR="00442F11">
              <w:rPr>
                <w:noProof/>
                <w:webHidden/>
              </w:rPr>
              <w:instrText xml:space="preserve"> PAGEREF _Toc183188874 \h </w:instrText>
            </w:r>
            <w:r w:rsidR="00442F11">
              <w:rPr>
                <w:noProof/>
                <w:webHidden/>
              </w:rPr>
            </w:r>
            <w:r w:rsidR="00442F11">
              <w:rPr>
                <w:noProof/>
                <w:webHidden/>
              </w:rPr>
              <w:fldChar w:fldCharType="separate"/>
            </w:r>
            <w:r w:rsidR="00442F11">
              <w:rPr>
                <w:noProof/>
                <w:webHidden/>
              </w:rPr>
              <w:t>5</w:t>
            </w:r>
            <w:r w:rsidR="00442F11">
              <w:rPr>
                <w:noProof/>
                <w:webHidden/>
              </w:rPr>
              <w:fldChar w:fldCharType="end"/>
            </w:r>
          </w:hyperlink>
        </w:p>
        <w:p w14:paraId="356D687F" w14:textId="2586828B" w:rsidR="00442F11" w:rsidRDefault="00DA1642">
          <w:pPr>
            <w:pStyle w:val="TOC2"/>
            <w:rPr>
              <w:rFonts w:asciiTheme="minorHAnsi" w:eastAsiaTheme="minorEastAsia" w:hAnsiTheme="minorHAnsi"/>
              <w:noProof/>
              <w:sz w:val="22"/>
              <w:szCs w:val="22"/>
            </w:rPr>
          </w:pPr>
          <w:hyperlink w:anchor="_Toc183188875" w:history="1">
            <w:r w:rsidR="00442F11" w:rsidRPr="007E1F2D">
              <w:rPr>
                <w:rStyle w:val="Hyperlink"/>
                <w:noProof/>
              </w:rPr>
              <w:t>2.1 Một số lưu ý</w:t>
            </w:r>
            <w:r w:rsidR="00442F11">
              <w:rPr>
                <w:noProof/>
                <w:webHidden/>
              </w:rPr>
              <w:tab/>
            </w:r>
            <w:r w:rsidR="00442F11">
              <w:rPr>
                <w:noProof/>
                <w:webHidden/>
              </w:rPr>
              <w:fldChar w:fldCharType="begin"/>
            </w:r>
            <w:r w:rsidR="00442F11">
              <w:rPr>
                <w:noProof/>
                <w:webHidden/>
              </w:rPr>
              <w:instrText xml:space="preserve"> PAGEREF _Toc183188875 \h </w:instrText>
            </w:r>
            <w:r w:rsidR="00442F11">
              <w:rPr>
                <w:noProof/>
                <w:webHidden/>
              </w:rPr>
            </w:r>
            <w:r w:rsidR="00442F11">
              <w:rPr>
                <w:noProof/>
                <w:webHidden/>
              </w:rPr>
              <w:fldChar w:fldCharType="separate"/>
            </w:r>
            <w:r w:rsidR="00442F11">
              <w:rPr>
                <w:noProof/>
                <w:webHidden/>
              </w:rPr>
              <w:t>5</w:t>
            </w:r>
            <w:r w:rsidR="00442F11">
              <w:rPr>
                <w:noProof/>
                <w:webHidden/>
              </w:rPr>
              <w:fldChar w:fldCharType="end"/>
            </w:r>
          </w:hyperlink>
        </w:p>
        <w:p w14:paraId="414EA45B" w14:textId="1280BF4C" w:rsidR="00442F11" w:rsidRDefault="00DA1642">
          <w:pPr>
            <w:pStyle w:val="TOC2"/>
            <w:rPr>
              <w:rFonts w:asciiTheme="minorHAnsi" w:eastAsiaTheme="minorEastAsia" w:hAnsiTheme="minorHAnsi"/>
              <w:noProof/>
              <w:sz w:val="22"/>
              <w:szCs w:val="22"/>
            </w:rPr>
          </w:pPr>
          <w:hyperlink w:anchor="_Toc183188876" w:history="1">
            <w:r w:rsidR="00442F11" w:rsidRPr="007E1F2D">
              <w:rPr>
                <w:rStyle w:val="Hyperlink"/>
                <w:noProof/>
              </w:rPr>
              <w:t>2.2 Môi trường hoạt động</w:t>
            </w:r>
            <w:r w:rsidR="00442F11">
              <w:rPr>
                <w:noProof/>
                <w:webHidden/>
              </w:rPr>
              <w:tab/>
            </w:r>
            <w:r w:rsidR="00442F11">
              <w:rPr>
                <w:noProof/>
                <w:webHidden/>
              </w:rPr>
              <w:fldChar w:fldCharType="begin"/>
            </w:r>
            <w:r w:rsidR="00442F11">
              <w:rPr>
                <w:noProof/>
                <w:webHidden/>
              </w:rPr>
              <w:instrText xml:space="preserve"> PAGEREF _Toc183188876 \h </w:instrText>
            </w:r>
            <w:r w:rsidR="00442F11">
              <w:rPr>
                <w:noProof/>
                <w:webHidden/>
              </w:rPr>
            </w:r>
            <w:r w:rsidR="00442F11">
              <w:rPr>
                <w:noProof/>
                <w:webHidden/>
              </w:rPr>
              <w:fldChar w:fldCharType="separate"/>
            </w:r>
            <w:r w:rsidR="00442F11">
              <w:rPr>
                <w:noProof/>
                <w:webHidden/>
              </w:rPr>
              <w:t>5</w:t>
            </w:r>
            <w:r w:rsidR="00442F11">
              <w:rPr>
                <w:noProof/>
                <w:webHidden/>
              </w:rPr>
              <w:fldChar w:fldCharType="end"/>
            </w:r>
          </w:hyperlink>
        </w:p>
        <w:p w14:paraId="01041732" w14:textId="0A2A2223" w:rsidR="00442F11" w:rsidRDefault="00DA1642">
          <w:pPr>
            <w:pStyle w:val="TOC2"/>
            <w:rPr>
              <w:rFonts w:asciiTheme="minorHAnsi" w:eastAsiaTheme="minorEastAsia" w:hAnsiTheme="minorHAnsi"/>
              <w:noProof/>
              <w:sz w:val="22"/>
              <w:szCs w:val="22"/>
            </w:rPr>
          </w:pPr>
          <w:hyperlink w:anchor="_Toc183188877" w:history="1">
            <w:r w:rsidR="00442F11" w:rsidRPr="007E1F2D">
              <w:rPr>
                <w:rStyle w:val="Hyperlink"/>
                <w:noProof/>
              </w:rPr>
              <w:t>2.3 Mô tả chi tiết các nhóm vai trò thao tác trên phần mềm</w:t>
            </w:r>
            <w:r w:rsidR="00442F11">
              <w:rPr>
                <w:noProof/>
                <w:webHidden/>
              </w:rPr>
              <w:tab/>
            </w:r>
            <w:r w:rsidR="00442F11">
              <w:rPr>
                <w:noProof/>
                <w:webHidden/>
              </w:rPr>
              <w:fldChar w:fldCharType="begin"/>
            </w:r>
            <w:r w:rsidR="00442F11">
              <w:rPr>
                <w:noProof/>
                <w:webHidden/>
              </w:rPr>
              <w:instrText xml:space="preserve"> PAGEREF _Toc183188877 \h </w:instrText>
            </w:r>
            <w:r w:rsidR="00442F11">
              <w:rPr>
                <w:noProof/>
                <w:webHidden/>
              </w:rPr>
            </w:r>
            <w:r w:rsidR="00442F11">
              <w:rPr>
                <w:noProof/>
                <w:webHidden/>
              </w:rPr>
              <w:fldChar w:fldCharType="separate"/>
            </w:r>
            <w:r w:rsidR="00442F11">
              <w:rPr>
                <w:noProof/>
                <w:webHidden/>
              </w:rPr>
              <w:t>5</w:t>
            </w:r>
            <w:r w:rsidR="00442F11">
              <w:rPr>
                <w:noProof/>
                <w:webHidden/>
              </w:rPr>
              <w:fldChar w:fldCharType="end"/>
            </w:r>
          </w:hyperlink>
        </w:p>
        <w:p w14:paraId="14FA8E5E" w14:textId="653645AB" w:rsidR="00442F11" w:rsidRDefault="00DA1642">
          <w:pPr>
            <w:pStyle w:val="TOC2"/>
            <w:rPr>
              <w:rFonts w:asciiTheme="minorHAnsi" w:eastAsiaTheme="minorEastAsia" w:hAnsiTheme="minorHAnsi"/>
              <w:noProof/>
              <w:sz w:val="22"/>
              <w:szCs w:val="22"/>
            </w:rPr>
          </w:pPr>
          <w:hyperlink w:anchor="_Toc183188878" w:history="1">
            <w:r w:rsidR="00442F11" w:rsidRPr="007E1F2D">
              <w:rPr>
                <w:rStyle w:val="Hyperlink"/>
                <w:noProof/>
              </w:rPr>
              <w:t>2.4 Truy cập vào phần mềm</w:t>
            </w:r>
            <w:r w:rsidR="00442F11">
              <w:rPr>
                <w:noProof/>
                <w:webHidden/>
              </w:rPr>
              <w:tab/>
            </w:r>
            <w:r w:rsidR="00442F11">
              <w:rPr>
                <w:noProof/>
                <w:webHidden/>
              </w:rPr>
              <w:fldChar w:fldCharType="begin"/>
            </w:r>
            <w:r w:rsidR="00442F11">
              <w:rPr>
                <w:noProof/>
                <w:webHidden/>
              </w:rPr>
              <w:instrText xml:space="preserve"> PAGEREF _Toc183188878 \h </w:instrText>
            </w:r>
            <w:r w:rsidR="00442F11">
              <w:rPr>
                <w:noProof/>
                <w:webHidden/>
              </w:rPr>
            </w:r>
            <w:r w:rsidR="00442F11">
              <w:rPr>
                <w:noProof/>
                <w:webHidden/>
              </w:rPr>
              <w:fldChar w:fldCharType="separate"/>
            </w:r>
            <w:r w:rsidR="00442F11">
              <w:rPr>
                <w:noProof/>
                <w:webHidden/>
              </w:rPr>
              <w:t>6</w:t>
            </w:r>
            <w:r w:rsidR="00442F11">
              <w:rPr>
                <w:noProof/>
                <w:webHidden/>
              </w:rPr>
              <w:fldChar w:fldCharType="end"/>
            </w:r>
          </w:hyperlink>
        </w:p>
        <w:p w14:paraId="6B345E46" w14:textId="61271980" w:rsidR="00442F11" w:rsidRDefault="00DA1642">
          <w:pPr>
            <w:pStyle w:val="TOC2"/>
            <w:rPr>
              <w:rFonts w:asciiTheme="minorHAnsi" w:eastAsiaTheme="minorEastAsia" w:hAnsiTheme="minorHAnsi"/>
              <w:noProof/>
              <w:sz w:val="22"/>
              <w:szCs w:val="22"/>
            </w:rPr>
          </w:pPr>
          <w:hyperlink w:anchor="_Toc183188879" w:history="1">
            <w:r w:rsidR="00442F11" w:rsidRPr="007E1F2D">
              <w:rPr>
                <w:rStyle w:val="Hyperlink"/>
                <w:noProof/>
              </w:rPr>
              <w:t>2.5 Cấu trúc hệ thống và điều hướng</w:t>
            </w:r>
            <w:r w:rsidR="00442F11">
              <w:rPr>
                <w:noProof/>
                <w:webHidden/>
              </w:rPr>
              <w:tab/>
            </w:r>
            <w:r w:rsidR="00442F11">
              <w:rPr>
                <w:noProof/>
                <w:webHidden/>
              </w:rPr>
              <w:fldChar w:fldCharType="begin"/>
            </w:r>
            <w:r w:rsidR="00442F11">
              <w:rPr>
                <w:noProof/>
                <w:webHidden/>
              </w:rPr>
              <w:instrText xml:space="preserve"> PAGEREF _Toc183188879 \h </w:instrText>
            </w:r>
            <w:r w:rsidR="00442F11">
              <w:rPr>
                <w:noProof/>
                <w:webHidden/>
              </w:rPr>
            </w:r>
            <w:r w:rsidR="00442F11">
              <w:rPr>
                <w:noProof/>
                <w:webHidden/>
              </w:rPr>
              <w:fldChar w:fldCharType="separate"/>
            </w:r>
            <w:r w:rsidR="00442F11">
              <w:rPr>
                <w:noProof/>
                <w:webHidden/>
              </w:rPr>
              <w:t>6</w:t>
            </w:r>
            <w:r w:rsidR="00442F11">
              <w:rPr>
                <w:noProof/>
                <w:webHidden/>
              </w:rPr>
              <w:fldChar w:fldCharType="end"/>
            </w:r>
          </w:hyperlink>
        </w:p>
        <w:p w14:paraId="53119CA0" w14:textId="78C31498" w:rsidR="00442F11" w:rsidRDefault="00DA1642">
          <w:pPr>
            <w:pStyle w:val="TOC2"/>
            <w:rPr>
              <w:rFonts w:asciiTheme="minorHAnsi" w:eastAsiaTheme="minorEastAsia" w:hAnsiTheme="minorHAnsi"/>
              <w:noProof/>
              <w:sz w:val="22"/>
              <w:szCs w:val="22"/>
            </w:rPr>
          </w:pPr>
          <w:hyperlink w:anchor="_Toc183188880" w:history="1">
            <w:r w:rsidR="00442F11" w:rsidRPr="007E1F2D">
              <w:rPr>
                <w:rStyle w:val="Hyperlink"/>
                <w:noProof/>
              </w:rPr>
              <w:t>2.6 Thoát khỏi phần mềm</w:t>
            </w:r>
            <w:r w:rsidR="00442F11">
              <w:rPr>
                <w:noProof/>
                <w:webHidden/>
              </w:rPr>
              <w:tab/>
            </w:r>
            <w:r w:rsidR="00442F11">
              <w:rPr>
                <w:noProof/>
                <w:webHidden/>
              </w:rPr>
              <w:fldChar w:fldCharType="begin"/>
            </w:r>
            <w:r w:rsidR="00442F11">
              <w:rPr>
                <w:noProof/>
                <w:webHidden/>
              </w:rPr>
              <w:instrText xml:space="preserve"> PAGEREF _Toc183188880 \h </w:instrText>
            </w:r>
            <w:r w:rsidR="00442F11">
              <w:rPr>
                <w:noProof/>
                <w:webHidden/>
              </w:rPr>
            </w:r>
            <w:r w:rsidR="00442F11">
              <w:rPr>
                <w:noProof/>
                <w:webHidden/>
              </w:rPr>
              <w:fldChar w:fldCharType="separate"/>
            </w:r>
            <w:r w:rsidR="00442F11">
              <w:rPr>
                <w:noProof/>
                <w:webHidden/>
              </w:rPr>
              <w:t>7</w:t>
            </w:r>
            <w:r w:rsidR="00442F11">
              <w:rPr>
                <w:noProof/>
                <w:webHidden/>
              </w:rPr>
              <w:fldChar w:fldCharType="end"/>
            </w:r>
          </w:hyperlink>
        </w:p>
        <w:p w14:paraId="65B28BA7" w14:textId="16121C80" w:rsidR="00442F11" w:rsidRDefault="00DA1642">
          <w:pPr>
            <w:pStyle w:val="TOC1"/>
            <w:rPr>
              <w:rFonts w:asciiTheme="minorHAnsi" w:eastAsiaTheme="minorEastAsia" w:hAnsiTheme="minorHAnsi"/>
              <w:b w:val="0"/>
              <w:noProof/>
              <w:sz w:val="22"/>
              <w:szCs w:val="22"/>
            </w:rPr>
          </w:pPr>
          <w:hyperlink w:anchor="_Toc183188881" w:history="1">
            <w:r w:rsidR="00442F11" w:rsidRPr="007E1F2D">
              <w:rPr>
                <w:rStyle w:val="Hyperlink"/>
                <w:noProof/>
              </w:rPr>
              <w:t>CHƯƠNG 3. Các bước sử dụng chức năng của phần mềm</w:t>
            </w:r>
            <w:r w:rsidR="00442F11">
              <w:rPr>
                <w:noProof/>
                <w:webHidden/>
              </w:rPr>
              <w:tab/>
            </w:r>
            <w:r w:rsidR="00442F11">
              <w:rPr>
                <w:noProof/>
                <w:webHidden/>
              </w:rPr>
              <w:fldChar w:fldCharType="begin"/>
            </w:r>
            <w:r w:rsidR="00442F11">
              <w:rPr>
                <w:noProof/>
                <w:webHidden/>
              </w:rPr>
              <w:instrText xml:space="preserve"> PAGEREF _Toc183188881 \h </w:instrText>
            </w:r>
            <w:r w:rsidR="00442F11">
              <w:rPr>
                <w:noProof/>
                <w:webHidden/>
              </w:rPr>
            </w:r>
            <w:r w:rsidR="00442F11">
              <w:rPr>
                <w:noProof/>
                <w:webHidden/>
              </w:rPr>
              <w:fldChar w:fldCharType="separate"/>
            </w:r>
            <w:r w:rsidR="00442F11">
              <w:rPr>
                <w:noProof/>
                <w:webHidden/>
              </w:rPr>
              <w:t>7</w:t>
            </w:r>
            <w:r w:rsidR="00442F11">
              <w:rPr>
                <w:noProof/>
                <w:webHidden/>
              </w:rPr>
              <w:fldChar w:fldCharType="end"/>
            </w:r>
          </w:hyperlink>
        </w:p>
        <w:p w14:paraId="0DA4643B" w14:textId="3B613970" w:rsidR="00442F11" w:rsidRDefault="00DA1642">
          <w:pPr>
            <w:pStyle w:val="TOC2"/>
            <w:rPr>
              <w:rFonts w:asciiTheme="minorHAnsi" w:eastAsiaTheme="minorEastAsia" w:hAnsiTheme="minorHAnsi"/>
              <w:noProof/>
              <w:sz w:val="22"/>
              <w:szCs w:val="22"/>
            </w:rPr>
          </w:pPr>
          <w:hyperlink w:anchor="_Toc183188882" w:history="1">
            <w:r w:rsidR="00442F11" w:rsidRPr="007E1F2D">
              <w:rPr>
                <w:rStyle w:val="Hyperlink"/>
                <w:noProof/>
              </w:rPr>
              <w:t>3.1 Tiến hành đăng nhập</w:t>
            </w:r>
            <w:r w:rsidR="00442F11">
              <w:rPr>
                <w:noProof/>
                <w:webHidden/>
              </w:rPr>
              <w:tab/>
            </w:r>
            <w:r w:rsidR="00442F11">
              <w:rPr>
                <w:noProof/>
                <w:webHidden/>
              </w:rPr>
              <w:fldChar w:fldCharType="begin"/>
            </w:r>
            <w:r w:rsidR="00442F11">
              <w:rPr>
                <w:noProof/>
                <w:webHidden/>
              </w:rPr>
              <w:instrText xml:space="preserve"> PAGEREF _Toc183188882 \h </w:instrText>
            </w:r>
            <w:r w:rsidR="00442F11">
              <w:rPr>
                <w:noProof/>
                <w:webHidden/>
              </w:rPr>
            </w:r>
            <w:r w:rsidR="00442F11">
              <w:rPr>
                <w:noProof/>
                <w:webHidden/>
              </w:rPr>
              <w:fldChar w:fldCharType="separate"/>
            </w:r>
            <w:r w:rsidR="00442F11">
              <w:rPr>
                <w:noProof/>
                <w:webHidden/>
              </w:rPr>
              <w:t>7</w:t>
            </w:r>
            <w:r w:rsidR="00442F11">
              <w:rPr>
                <w:noProof/>
                <w:webHidden/>
              </w:rPr>
              <w:fldChar w:fldCharType="end"/>
            </w:r>
          </w:hyperlink>
        </w:p>
        <w:p w14:paraId="76A5E7BF" w14:textId="04E417EB" w:rsidR="00442F11" w:rsidRDefault="00DA1642">
          <w:pPr>
            <w:pStyle w:val="TOC2"/>
            <w:rPr>
              <w:rFonts w:asciiTheme="minorHAnsi" w:eastAsiaTheme="minorEastAsia" w:hAnsiTheme="minorHAnsi"/>
              <w:noProof/>
              <w:sz w:val="22"/>
              <w:szCs w:val="22"/>
            </w:rPr>
          </w:pPr>
          <w:hyperlink w:anchor="_Toc183188883" w:history="1">
            <w:r w:rsidR="00442F11" w:rsidRPr="007E1F2D">
              <w:rPr>
                <w:rStyle w:val="Hyperlink"/>
                <w:noProof/>
              </w:rPr>
              <w:t>3.2 Quên mật khẩu</w:t>
            </w:r>
            <w:r w:rsidR="00442F11">
              <w:rPr>
                <w:noProof/>
                <w:webHidden/>
              </w:rPr>
              <w:tab/>
            </w:r>
            <w:r w:rsidR="00442F11">
              <w:rPr>
                <w:noProof/>
                <w:webHidden/>
              </w:rPr>
              <w:fldChar w:fldCharType="begin"/>
            </w:r>
            <w:r w:rsidR="00442F11">
              <w:rPr>
                <w:noProof/>
                <w:webHidden/>
              </w:rPr>
              <w:instrText xml:space="preserve"> PAGEREF _Toc183188883 \h </w:instrText>
            </w:r>
            <w:r w:rsidR="00442F11">
              <w:rPr>
                <w:noProof/>
                <w:webHidden/>
              </w:rPr>
            </w:r>
            <w:r w:rsidR="00442F11">
              <w:rPr>
                <w:noProof/>
                <w:webHidden/>
              </w:rPr>
              <w:fldChar w:fldCharType="separate"/>
            </w:r>
            <w:r w:rsidR="00442F11">
              <w:rPr>
                <w:noProof/>
                <w:webHidden/>
              </w:rPr>
              <w:t>7</w:t>
            </w:r>
            <w:r w:rsidR="00442F11">
              <w:rPr>
                <w:noProof/>
                <w:webHidden/>
              </w:rPr>
              <w:fldChar w:fldCharType="end"/>
            </w:r>
          </w:hyperlink>
        </w:p>
        <w:p w14:paraId="55B8930E" w14:textId="7A74A4A0" w:rsidR="00442F11" w:rsidRDefault="00DA1642">
          <w:pPr>
            <w:pStyle w:val="TOC2"/>
            <w:rPr>
              <w:rFonts w:asciiTheme="minorHAnsi" w:eastAsiaTheme="minorEastAsia" w:hAnsiTheme="minorHAnsi"/>
              <w:noProof/>
              <w:sz w:val="22"/>
              <w:szCs w:val="22"/>
            </w:rPr>
          </w:pPr>
          <w:hyperlink w:anchor="_Toc183188884" w:history="1">
            <w:r w:rsidR="00442F11" w:rsidRPr="007E1F2D">
              <w:rPr>
                <w:rStyle w:val="Hyperlink"/>
                <w:noProof/>
              </w:rPr>
              <w:t>3.3 Thay đổi mật khẩu</w:t>
            </w:r>
            <w:r w:rsidR="00442F11">
              <w:rPr>
                <w:noProof/>
                <w:webHidden/>
              </w:rPr>
              <w:tab/>
            </w:r>
            <w:r w:rsidR="00442F11">
              <w:rPr>
                <w:noProof/>
                <w:webHidden/>
              </w:rPr>
              <w:fldChar w:fldCharType="begin"/>
            </w:r>
            <w:r w:rsidR="00442F11">
              <w:rPr>
                <w:noProof/>
                <w:webHidden/>
              </w:rPr>
              <w:instrText xml:space="preserve"> PAGEREF _Toc183188884 \h </w:instrText>
            </w:r>
            <w:r w:rsidR="00442F11">
              <w:rPr>
                <w:noProof/>
                <w:webHidden/>
              </w:rPr>
            </w:r>
            <w:r w:rsidR="00442F11">
              <w:rPr>
                <w:noProof/>
                <w:webHidden/>
              </w:rPr>
              <w:fldChar w:fldCharType="separate"/>
            </w:r>
            <w:r w:rsidR="00442F11">
              <w:rPr>
                <w:noProof/>
                <w:webHidden/>
              </w:rPr>
              <w:t>8</w:t>
            </w:r>
            <w:r w:rsidR="00442F11">
              <w:rPr>
                <w:noProof/>
                <w:webHidden/>
              </w:rPr>
              <w:fldChar w:fldCharType="end"/>
            </w:r>
          </w:hyperlink>
        </w:p>
        <w:p w14:paraId="24EE65EA" w14:textId="1EA73789" w:rsidR="00442F11" w:rsidRDefault="00DA1642">
          <w:pPr>
            <w:pStyle w:val="TOC2"/>
            <w:rPr>
              <w:rFonts w:asciiTheme="minorHAnsi" w:eastAsiaTheme="minorEastAsia" w:hAnsiTheme="minorHAnsi"/>
              <w:noProof/>
              <w:sz w:val="22"/>
              <w:szCs w:val="22"/>
            </w:rPr>
          </w:pPr>
          <w:hyperlink w:anchor="_Toc183188885" w:history="1">
            <w:r w:rsidR="00442F11" w:rsidRPr="007E1F2D">
              <w:rPr>
                <w:rStyle w:val="Hyperlink"/>
                <w:noProof/>
              </w:rPr>
              <w:t>3.4 Thay đổi ngôn ngữ</w:t>
            </w:r>
            <w:r w:rsidR="00442F11">
              <w:rPr>
                <w:noProof/>
                <w:webHidden/>
              </w:rPr>
              <w:tab/>
            </w:r>
            <w:r w:rsidR="00442F11">
              <w:rPr>
                <w:noProof/>
                <w:webHidden/>
              </w:rPr>
              <w:fldChar w:fldCharType="begin"/>
            </w:r>
            <w:r w:rsidR="00442F11">
              <w:rPr>
                <w:noProof/>
                <w:webHidden/>
              </w:rPr>
              <w:instrText xml:space="preserve"> PAGEREF _Toc183188885 \h </w:instrText>
            </w:r>
            <w:r w:rsidR="00442F11">
              <w:rPr>
                <w:noProof/>
                <w:webHidden/>
              </w:rPr>
            </w:r>
            <w:r w:rsidR="00442F11">
              <w:rPr>
                <w:noProof/>
                <w:webHidden/>
              </w:rPr>
              <w:fldChar w:fldCharType="separate"/>
            </w:r>
            <w:r w:rsidR="00442F11">
              <w:rPr>
                <w:noProof/>
                <w:webHidden/>
              </w:rPr>
              <w:t>9</w:t>
            </w:r>
            <w:r w:rsidR="00442F11">
              <w:rPr>
                <w:noProof/>
                <w:webHidden/>
              </w:rPr>
              <w:fldChar w:fldCharType="end"/>
            </w:r>
          </w:hyperlink>
        </w:p>
        <w:p w14:paraId="68C89613" w14:textId="1F4FFDA0" w:rsidR="00442F11" w:rsidRDefault="00DA1642">
          <w:pPr>
            <w:pStyle w:val="TOC2"/>
            <w:rPr>
              <w:rFonts w:asciiTheme="minorHAnsi" w:eastAsiaTheme="minorEastAsia" w:hAnsiTheme="minorHAnsi"/>
              <w:noProof/>
              <w:sz w:val="22"/>
              <w:szCs w:val="22"/>
            </w:rPr>
          </w:pPr>
          <w:hyperlink w:anchor="_Toc183188886" w:history="1">
            <w:r w:rsidR="00442F11" w:rsidRPr="007E1F2D">
              <w:rPr>
                <w:rStyle w:val="Hyperlink"/>
                <w:noProof/>
              </w:rPr>
              <w:t>3.5 Quản lý tất cả dữ liệu với vai trò quản lý</w:t>
            </w:r>
            <w:r w:rsidR="00442F11">
              <w:rPr>
                <w:noProof/>
                <w:webHidden/>
              </w:rPr>
              <w:tab/>
            </w:r>
            <w:r w:rsidR="00442F11">
              <w:rPr>
                <w:noProof/>
                <w:webHidden/>
              </w:rPr>
              <w:fldChar w:fldCharType="begin"/>
            </w:r>
            <w:r w:rsidR="00442F11">
              <w:rPr>
                <w:noProof/>
                <w:webHidden/>
              </w:rPr>
              <w:instrText xml:space="preserve"> PAGEREF _Toc183188886 \h </w:instrText>
            </w:r>
            <w:r w:rsidR="00442F11">
              <w:rPr>
                <w:noProof/>
                <w:webHidden/>
              </w:rPr>
            </w:r>
            <w:r w:rsidR="00442F11">
              <w:rPr>
                <w:noProof/>
                <w:webHidden/>
              </w:rPr>
              <w:fldChar w:fldCharType="separate"/>
            </w:r>
            <w:r w:rsidR="00442F11">
              <w:rPr>
                <w:noProof/>
                <w:webHidden/>
              </w:rPr>
              <w:t>10</w:t>
            </w:r>
            <w:r w:rsidR="00442F11">
              <w:rPr>
                <w:noProof/>
                <w:webHidden/>
              </w:rPr>
              <w:fldChar w:fldCharType="end"/>
            </w:r>
          </w:hyperlink>
        </w:p>
        <w:p w14:paraId="72324F76" w14:textId="4C2E0015" w:rsidR="00442F11" w:rsidRDefault="00DA1642">
          <w:pPr>
            <w:pStyle w:val="TOC3"/>
            <w:rPr>
              <w:rFonts w:asciiTheme="minorHAnsi" w:eastAsiaTheme="minorEastAsia" w:hAnsiTheme="minorHAnsi"/>
              <w:i w:val="0"/>
              <w:noProof/>
              <w:sz w:val="22"/>
              <w:szCs w:val="22"/>
            </w:rPr>
          </w:pPr>
          <w:hyperlink w:anchor="_Toc183188887" w:history="1">
            <w:r w:rsidR="00442F11" w:rsidRPr="007E1F2D">
              <w:rPr>
                <w:rStyle w:val="Hyperlink"/>
                <w:noProof/>
              </w:rPr>
              <w:t>3.5.1 Quản lý thông tin</w:t>
            </w:r>
            <w:r w:rsidR="00442F11">
              <w:rPr>
                <w:noProof/>
                <w:webHidden/>
              </w:rPr>
              <w:tab/>
            </w:r>
            <w:r w:rsidR="00442F11">
              <w:rPr>
                <w:noProof/>
                <w:webHidden/>
              </w:rPr>
              <w:fldChar w:fldCharType="begin"/>
            </w:r>
            <w:r w:rsidR="00442F11">
              <w:rPr>
                <w:noProof/>
                <w:webHidden/>
              </w:rPr>
              <w:instrText xml:space="preserve"> PAGEREF _Toc183188887 \h </w:instrText>
            </w:r>
            <w:r w:rsidR="00442F11">
              <w:rPr>
                <w:noProof/>
                <w:webHidden/>
              </w:rPr>
            </w:r>
            <w:r w:rsidR="00442F11">
              <w:rPr>
                <w:noProof/>
                <w:webHidden/>
              </w:rPr>
              <w:fldChar w:fldCharType="separate"/>
            </w:r>
            <w:r w:rsidR="00442F11">
              <w:rPr>
                <w:noProof/>
                <w:webHidden/>
              </w:rPr>
              <w:t>11</w:t>
            </w:r>
            <w:r w:rsidR="00442F11">
              <w:rPr>
                <w:noProof/>
                <w:webHidden/>
              </w:rPr>
              <w:fldChar w:fldCharType="end"/>
            </w:r>
          </w:hyperlink>
        </w:p>
        <w:p w14:paraId="0F1F45AD" w14:textId="3B9E475C" w:rsidR="00442F11" w:rsidRDefault="00DA1642">
          <w:pPr>
            <w:pStyle w:val="TOC3"/>
            <w:rPr>
              <w:rFonts w:asciiTheme="minorHAnsi" w:eastAsiaTheme="minorEastAsia" w:hAnsiTheme="minorHAnsi"/>
              <w:i w:val="0"/>
              <w:noProof/>
              <w:sz w:val="22"/>
              <w:szCs w:val="22"/>
            </w:rPr>
          </w:pPr>
          <w:hyperlink w:anchor="_Toc183188888" w:history="1">
            <w:r w:rsidR="00442F11" w:rsidRPr="007E1F2D">
              <w:rPr>
                <w:rStyle w:val="Hyperlink"/>
                <w:noProof/>
              </w:rPr>
              <w:t>3.5.2 Quản lý lịch làm việc</w:t>
            </w:r>
            <w:r w:rsidR="00442F11">
              <w:rPr>
                <w:noProof/>
                <w:webHidden/>
              </w:rPr>
              <w:tab/>
            </w:r>
            <w:r w:rsidR="00442F11">
              <w:rPr>
                <w:noProof/>
                <w:webHidden/>
              </w:rPr>
              <w:fldChar w:fldCharType="begin"/>
            </w:r>
            <w:r w:rsidR="00442F11">
              <w:rPr>
                <w:noProof/>
                <w:webHidden/>
              </w:rPr>
              <w:instrText xml:space="preserve"> PAGEREF _Toc183188888 \h </w:instrText>
            </w:r>
            <w:r w:rsidR="00442F11">
              <w:rPr>
                <w:noProof/>
                <w:webHidden/>
              </w:rPr>
            </w:r>
            <w:r w:rsidR="00442F11">
              <w:rPr>
                <w:noProof/>
                <w:webHidden/>
              </w:rPr>
              <w:fldChar w:fldCharType="separate"/>
            </w:r>
            <w:r w:rsidR="00442F11">
              <w:rPr>
                <w:noProof/>
                <w:webHidden/>
              </w:rPr>
              <w:t>15</w:t>
            </w:r>
            <w:r w:rsidR="00442F11">
              <w:rPr>
                <w:noProof/>
                <w:webHidden/>
              </w:rPr>
              <w:fldChar w:fldCharType="end"/>
            </w:r>
          </w:hyperlink>
        </w:p>
        <w:p w14:paraId="3DC0AF3A" w14:textId="2B35FB5F" w:rsidR="00442F11" w:rsidRDefault="00DA1642">
          <w:pPr>
            <w:pStyle w:val="TOC3"/>
            <w:rPr>
              <w:rFonts w:asciiTheme="minorHAnsi" w:eastAsiaTheme="minorEastAsia" w:hAnsiTheme="minorHAnsi"/>
              <w:i w:val="0"/>
              <w:noProof/>
              <w:sz w:val="22"/>
              <w:szCs w:val="22"/>
            </w:rPr>
          </w:pPr>
          <w:hyperlink w:anchor="_Toc183188889" w:history="1">
            <w:r w:rsidR="00442F11" w:rsidRPr="007E1F2D">
              <w:rPr>
                <w:rStyle w:val="Hyperlink"/>
                <w:noProof/>
              </w:rPr>
              <w:t>3.5.3 Quản lý kho vật tư, dịch vụ</w:t>
            </w:r>
            <w:r w:rsidR="00442F11">
              <w:rPr>
                <w:noProof/>
                <w:webHidden/>
              </w:rPr>
              <w:tab/>
            </w:r>
            <w:r w:rsidR="00442F11">
              <w:rPr>
                <w:noProof/>
                <w:webHidden/>
              </w:rPr>
              <w:fldChar w:fldCharType="begin"/>
            </w:r>
            <w:r w:rsidR="00442F11">
              <w:rPr>
                <w:noProof/>
                <w:webHidden/>
              </w:rPr>
              <w:instrText xml:space="preserve"> PAGEREF _Toc183188889 \h </w:instrText>
            </w:r>
            <w:r w:rsidR="00442F11">
              <w:rPr>
                <w:noProof/>
                <w:webHidden/>
              </w:rPr>
            </w:r>
            <w:r w:rsidR="00442F11">
              <w:rPr>
                <w:noProof/>
                <w:webHidden/>
              </w:rPr>
              <w:fldChar w:fldCharType="separate"/>
            </w:r>
            <w:r w:rsidR="00442F11">
              <w:rPr>
                <w:noProof/>
                <w:webHidden/>
              </w:rPr>
              <w:t>17</w:t>
            </w:r>
            <w:r w:rsidR="00442F11">
              <w:rPr>
                <w:noProof/>
                <w:webHidden/>
              </w:rPr>
              <w:fldChar w:fldCharType="end"/>
            </w:r>
          </w:hyperlink>
        </w:p>
        <w:p w14:paraId="240F1273" w14:textId="66FFB142" w:rsidR="00442F11" w:rsidRDefault="00DA1642">
          <w:pPr>
            <w:pStyle w:val="TOC3"/>
            <w:rPr>
              <w:rFonts w:asciiTheme="minorHAnsi" w:eastAsiaTheme="minorEastAsia" w:hAnsiTheme="minorHAnsi"/>
              <w:i w:val="0"/>
              <w:noProof/>
              <w:sz w:val="22"/>
              <w:szCs w:val="22"/>
            </w:rPr>
          </w:pPr>
          <w:hyperlink w:anchor="_Toc183188890" w:history="1">
            <w:r w:rsidR="00442F11" w:rsidRPr="007E1F2D">
              <w:rPr>
                <w:rStyle w:val="Hyperlink"/>
                <w:noProof/>
              </w:rPr>
              <w:t>3.5.4 Quản lý thu, chi tiêu</w:t>
            </w:r>
            <w:r w:rsidR="00442F11">
              <w:rPr>
                <w:noProof/>
                <w:webHidden/>
              </w:rPr>
              <w:tab/>
            </w:r>
            <w:r w:rsidR="00442F11">
              <w:rPr>
                <w:noProof/>
                <w:webHidden/>
              </w:rPr>
              <w:fldChar w:fldCharType="begin"/>
            </w:r>
            <w:r w:rsidR="00442F11">
              <w:rPr>
                <w:noProof/>
                <w:webHidden/>
              </w:rPr>
              <w:instrText xml:space="preserve"> PAGEREF _Toc183188890 \h </w:instrText>
            </w:r>
            <w:r w:rsidR="00442F11">
              <w:rPr>
                <w:noProof/>
                <w:webHidden/>
              </w:rPr>
            </w:r>
            <w:r w:rsidR="00442F11">
              <w:rPr>
                <w:noProof/>
                <w:webHidden/>
              </w:rPr>
              <w:fldChar w:fldCharType="separate"/>
            </w:r>
            <w:r w:rsidR="00442F11">
              <w:rPr>
                <w:noProof/>
                <w:webHidden/>
              </w:rPr>
              <w:t>19</w:t>
            </w:r>
            <w:r w:rsidR="00442F11">
              <w:rPr>
                <w:noProof/>
                <w:webHidden/>
              </w:rPr>
              <w:fldChar w:fldCharType="end"/>
            </w:r>
          </w:hyperlink>
        </w:p>
        <w:p w14:paraId="7143791A" w14:textId="36E080C4" w:rsidR="00442F11" w:rsidRDefault="00DA1642">
          <w:pPr>
            <w:pStyle w:val="TOC3"/>
            <w:rPr>
              <w:rFonts w:asciiTheme="minorHAnsi" w:eastAsiaTheme="minorEastAsia" w:hAnsiTheme="minorHAnsi"/>
              <w:i w:val="0"/>
              <w:noProof/>
              <w:sz w:val="22"/>
              <w:szCs w:val="22"/>
            </w:rPr>
          </w:pPr>
          <w:hyperlink w:anchor="_Toc183188891" w:history="1">
            <w:r w:rsidR="00442F11" w:rsidRPr="007E1F2D">
              <w:rPr>
                <w:rStyle w:val="Hyperlink"/>
                <w:noProof/>
              </w:rPr>
              <w:t>3.5.5 Thống kê doanh thu</w:t>
            </w:r>
            <w:r w:rsidR="00442F11">
              <w:rPr>
                <w:noProof/>
                <w:webHidden/>
              </w:rPr>
              <w:tab/>
            </w:r>
            <w:r w:rsidR="00442F11">
              <w:rPr>
                <w:noProof/>
                <w:webHidden/>
              </w:rPr>
              <w:fldChar w:fldCharType="begin"/>
            </w:r>
            <w:r w:rsidR="00442F11">
              <w:rPr>
                <w:noProof/>
                <w:webHidden/>
              </w:rPr>
              <w:instrText xml:space="preserve"> PAGEREF _Toc183188891 \h </w:instrText>
            </w:r>
            <w:r w:rsidR="00442F11">
              <w:rPr>
                <w:noProof/>
                <w:webHidden/>
              </w:rPr>
            </w:r>
            <w:r w:rsidR="00442F11">
              <w:rPr>
                <w:noProof/>
                <w:webHidden/>
              </w:rPr>
              <w:fldChar w:fldCharType="separate"/>
            </w:r>
            <w:r w:rsidR="00442F11">
              <w:rPr>
                <w:noProof/>
                <w:webHidden/>
              </w:rPr>
              <w:t>20</w:t>
            </w:r>
            <w:r w:rsidR="00442F11">
              <w:rPr>
                <w:noProof/>
                <w:webHidden/>
              </w:rPr>
              <w:fldChar w:fldCharType="end"/>
            </w:r>
          </w:hyperlink>
        </w:p>
        <w:p w14:paraId="4489C48B" w14:textId="78FCF910" w:rsidR="00442F11" w:rsidRDefault="00DA1642">
          <w:pPr>
            <w:pStyle w:val="TOC3"/>
            <w:rPr>
              <w:rFonts w:asciiTheme="minorHAnsi" w:eastAsiaTheme="minorEastAsia" w:hAnsiTheme="minorHAnsi"/>
              <w:i w:val="0"/>
              <w:noProof/>
              <w:sz w:val="22"/>
              <w:szCs w:val="22"/>
            </w:rPr>
          </w:pPr>
          <w:hyperlink w:anchor="_Toc183188892" w:history="1">
            <w:r w:rsidR="00442F11" w:rsidRPr="007E1F2D">
              <w:rPr>
                <w:rStyle w:val="Hyperlink"/>
                <w:noProof/>
              </w:rPr>
              <w:t>3.5.6 Quản lý lương nhân viên</w:t>
            </w:r>
            <w:r w:rsidR="00442F11">
              <w:rPr>
                <w:noProof/>
                <w:webHidden/>
              </w:rPr>
              <w:tab/>
            </w:r>
            <w:r w:rsidR="00442F11">
              <w:rPr>
                <w:noProof/>
                <w:webHidden/>
              </w:rPr>
              <w:fldChar w:fldCharType="begin"/>
            </w:r>
            <w:r w:rsidR="00442F11">
              <w:rPr>
                <w:noProof/>
                <w:webHidden/>
              </w:rPr>
              <w:instrText xml:space="preserve"> PAGEREF _Toc183188892 \h </w:instrText>
            </w:r>
            <w:r w:rsidR="00442F11">
              <w:rPr>
                <w:noProof/>
                <w:webHidden/>
              </w:rPr>
            </w:r>
            <w:r w:rsidR="00442F11">
              <w:rPr>
                <w:noProof/>
                <w:webHidden/>
              </w:rPr>
              <w:fldChar w:fldCharType="separate"/>
            </w:r>
            <w:r w:rsidR="00442F11">
              <w:rPr>
                <w:noProof/>
                <w:webHidden/>
              </w:rPr>
              <w:t>21</w:t>
            </w:r>
            <w:r w:rsidR="00442F11">
              <w:rPr>
                <w:noProof/>
                <w:webHidden/>
              </w:rPr>
              <w:fldChar w:fldCharType="end"/>
            </w:r>
          </w:hyperlink>
        </w:p>
        <w:p w14:paraId="7445EA20" w14:textId="6493F3FC" w:rsidR="00442F11" w:rsidRDefault="00DA1642">
          <w:pPr>
            <w:pStyle w:val="TOC2"/>
            <w:rPr>
              <w:rFonts w:asciiTheme="minorHAnsi" w:eastAsiaTheme="minorEastAsia" w:hAnsiTheme="minorHAnsi"/>
              <w:noProof/>
              <w:sz w:val="22"/>
              <w:szCs w:val="22"/>
            </w:rPr>
          </w:pPr>
          <w:hyperlink w:anchor="_Toc183188893" w:history="1">
            <w:r w:rsidR="00442F11" w:rsidRPr="007E1F2D">
              <w:rPr>
                <w:rStyle w:val="Hyperlink"/>
                <w:noProof/>
              </w:rPr>
              <w:t>3.6 Làm việc tại phòng khám đối với “Bác sĩ”:</w:t>
            </w:r>
            <w:r w:rsidR="00442F11">
              <w:rPr>
                <w:noProof/>
                <w:webHidden/>
              </w:rPr>
              <w:tab/>
            </w:r>
            <w:r w:rsidR="00442F11">
              <w:rPr>
                <w:noProof/>
                <w:webHidden/>
              </w:rPr>
              <w:fldChar w:fldCharType="begin"/>
            </w:r>
            <w:r w:rsidR="00442F11">
              <w:rPr>
                <w:noProof/>
                <w:webHidden/>
              </w:rPr>
              <w:instrText xml:space="preserve"> PAGEREF _Toc183188893 \h </w:instrText>
            </w:r>
            <w:r w:rsidR="00442F11">
              <w:rPr>
                <w:noProof/>
                <w:webHidden/>
              </w:rPr>
            </w:r>
            <w:r w:rsidR="00442F11">
              <w:rPr>
                <w:noProof/>
                <w:webHidden/>
              </w:rPr>
              <w:fldChar w:fldCharType="separate"/>
            </w:r>
            <w:r w:rsidR="00442F11">
              <w:rPr>
                <w:noProof/>
                <w:webHidden/>
              </w:rPr>
              <w:t>22</w:t>
            </w:r>
            <w:r w:rsidR="00442F11">
              <w:rPr>
                <w:noProof/>
                <w:webHidden/>
              </w:rPr>
              <w:fldChar w:fldCharType="end"/>
            </w:r>
          </w:hyperlink>
        </w:p>
        <w:p w14:paraId="3933C177" w14:textId="31F7D2D6" w:rsidR="00442F11" w:rsidRDefault="00DA1642">
          <w:pPr>
            <w:pStyle w:val="TOC3"/>
            <w:rPr>
              <w:rFonts w:asciiTheme="minorHAnsi" w:eastAsiaTheme="minorEastAsia" w:hAnsiTheme="minorHAnsi"/>
              <w:i w:val="0"/>
              <w:noProof/>
              <w:sz w:val="22"/>
              <w:szCs w:val="22"/>
            </w:rPr>
          </w:pPr>
          <w:hyperlink w:anchor="_Toc183188894" w:history="1">
            <w:r w:rsidR="00442F11" w:rsidRPr="007E1F2D">
              <w:rPr>
                <w:rStyle w:val="Hyperlink"/>
                <w:noProof/>
              </w:rPr>
              <w:t>3.6.1 Quản lý bệnh nhân</w:t>
            </w:r>
            <w:r w:rsidR="00442F11">
              <w:rPr>
                <w:noProof/>
                <w:webHidden/>
              </w:rPr>
              <w:tab/>
            </w:r>
            <w:r w:rsidR="00442F11">
              <w:rPr>
                <w:noProof/>
                <w:webHidden/>
              </w:rPr>
              <w:fldChar w:fldCharType="begin"/>
            </w:r>
            <w:r w:rsidR="00442F11">
              <w:rPr>
                <w:noProof/>
                <w:webHidden/>
              </w:rPr>
              <w:instrText xml:space="preserve"> PAGEREF _Toc183188894 \h </w:instrText>
            </w:r>
            <w:r w:rsidR="00442F11">
              <w:rPr>
                <w:noProof/>
                <w:webHidden/>
              </w:rPr>
            </w:r>
            <w:r w:rsidR="00442F11">
              <w:rPr>
                <w:noProof/>
                <w:webHidden/>
              </w:rPr>
              <w:fldChar w:fldCharType="separate"/>
            </w:r>
            <w:r w:rsidR="00442F11">
              <w:rPr>
                <w:noProof/>
                <w:webHidden/>
              </w:rPr>
              <w:t>22</w:t>
            </w:r>
            <w:r w:rsidR="00442F11">
              <w:rPr>
                <w:noProof/>
                <w:webHidden/>
              </w:rPr>
              <w:fldChar w:fldCharType="end"/>
            </w:r>
          </w:hyperlink>
        </w:p>
        <w:p w14:paraId="1191C52E" w14:textId="5748356F" w:rsidR="00442F11" w:rsidRDefault="00DA1642">
          <w:pPr>
            <w:pStyle w:val="TOC3"/>
            <w:rPr>
              <w:rFonts w:asciiTheme="minorHAnsi" w:eastAsiaTheme="minorEastAsia" w:hAnsiTheme="minorHAnsi"/>
              <w:i w:val="0"/>
              <w:noProof/>
              <w:sz w:val="22"/>
              <w:szCs w:val="22"/>
            </w:rPr>
          </w:pPr>
          <w:hyperlink w:anchor="_Toc183188895" w:history="1">
            <w:r w:rsidR="00442F11" w:rsidRPr="007E1F2D">
              <w:rPr>
                <w:rStyle w:val="Hyperlink"/>
                <w:noProof/>
              </w:rPr>
              <w:t>3.6.2 Xem lịch làm việc</w:t>
            </w:r>
            <w:r w:rsidR="00442F11">
              <w:rPr>
                <w:noProof/>
                <w:webHidden/>
              </w:rPr>
              <w:tab/>
            </w:r>
            <w:r w:rsidR="00442F11">
              <w:rPr>
                <w:noProof/>
                <w:webHidden/>
              </w:rPr>
              <w:fldChar w:fldCharType="begin"/>
            </w:r>
            <w:r w:rsidR="00442F11">
              <w:rPr>
                <w:noProof/>
                <w:webHidden/>
              </w:rPr>
              <w:instrText xml:space="preserve"> PAGEREF _Toc183188895 \h </w:instrText>
            </w:r>
            <w:r w:rsidR="00442F11">
              <w:rPr>
                <w:noProof/>
                <w:webHidden/>
              </w:rPr>
            </w:r>
            <w:r w:rsidR="00442F11">
              <w:rPr>
                <w:noProof/>
                <w:webHidden/>
              </w:rPr>
              <w:fldChar w:fldCharType="separate"/>
            </w:r>
            <w:r w:rsidR="00442F11">
              <w:rPr>
                <w:noProof/>
                <w:webHidden/>
              </w:rPr>
              <w:t>29</w:t>
            </w:r>
            <w:r w:rsidR="00442F11">
              <w:rPr>
                <w:noProof/>
                <w:webHidden/>
              </w:rPr>
              <w:fldChar w:fldCharType="end"/>
            </w:r>
          </w:hyperlink>
        </w:p>
        <w:p w14:paraId="20462C1C" w14:textId="0C7246C3" w:rsidR="00442F11" w:rsidRDefault="00DA1642">
          <w:pPr>
            <w:pStyle w:val="TOC2"/>
            <w:rPr>
              <w:rFonts w:asciiTheme="minorHAnsi" w:eastAsiaTheme="minorEastAsia" w:hAnsiTheme="minorHAnsi"/>
              <w:noProof/>
              <w:sz w:val="22"/>
              <w:szCs w:val="22"/>
            </w:rPr>
          </w:pPr>
          <w:hyperlink w:anchor="_Toc183188896" w:history="1">
            <w:r w:rsidR="00442F11" w:rsidRPr="007E1F2D">
              <w:rPr>
                <w:rStyle w:val="Hyperlink"/>
                <w:noProof/>
              </w:rPr>
              <w:t>3.7 Làm việc tại phòng khám đối với “Lễ tân”:</w:t>
            </w:r>
            <w:r w:rsidR="00442F11">
              <w:rPr>
                <w:noProof/>
                <w:webHidden/>
              </w:rPr>
              <w:tab/>
            </w:r>
            <w:r w:rsidR="00442F11">
              <w:rPr>
                <w:noProof/>
                <w:webHidden/>
              </w:rPr>
              <w:fldChar w:fldCharType="begin"/>
            </w:r>
            <w:r w:rsidR="00442F11">
              <w:rPr>
                <w:noProof/>
                <w:webHidden/>
              </w:rPr>
              <w:instrText xml:space="preserve"> PAGEREF _Toc183188896 \h </w:instrText>
            </w:r>
            <w:r w:rsidR="00442F11">
              <w:rPr>
                <w:noProof/>
                <w:webHidden/>
              </w:rPr>
            </w:r>
            <w:r w:rsidR="00442F11">
              <w:rPr>
                <w:noProof/>
                <w:webHidden/>
              </w:rPr>
              <w:fldChar w:fldCharType="separate"/>
            </w:r>
            <w:r w:rsidR="00442F11">
              <w:rPr>
                <w:noProof/>
                <w:webHidden/>
              </w:rPr>
              <w:t>31</w:t>
            </w:r>
            <w:r w:rsidR="00442F11">
              <w:rPr>
                <w:noProof/>
                <w:webHidden/>
              </w:rPr>
              <w:fldChar w:fldCharType="end"/>
            </w:r>
          </w:hyperlink>
        </w:p>
        <w:p w14:paraId="3F170311" w14:textId="4F1FC23B" w:rsidR="00442F11" w:rsidRDefault="00DA1642">
          <w:pPr>
            <w:pStyle w:val="TOC3"/>
            <w:rPr>
              <w:rFonts w:asciiTheme="minorHAnsi" w:eastAsiaTheme="minorEastAsia" w:hAnsiTheme="minorHAnsi"/>
              <w:i w:val="0"/>
              <w:noProof/>
              <w:sz w:val="22"/>
              <w:szCs w:val="22"/>
            </w:rPr>
          </w:pPr>
          <w:hyperlink w:anchor="_Toc183188897" w:history="1">
            <w:r w:rsidR="00442F11" w:rsidRPr="007E1F2D">
              <w:rPr>
                <w:rStyle w:val="Hyperlink"/>
                <w:noProof/>
              </w:rPr>
              <w:t>3.7.1 Tiếp nhận bệnh nhân</w:t>
            </w:r>
            <w:r w:rsidR="00442F11">
              <w:rPr>
                <w:noProof/>
                <w:webHidden/>
              </w:rPr>
              <w:tab/>
            </w:r>
            <w:r w:rsidR="00442F11">
              <w:rPr>
                <w:noProof/>
                <w:webHidden/>
              </w:rPr>
              <w:fldChar w:fldCharType="begin"/>
            </w:r>
            <w:r w:rsidR="00442F11">
              <w:rPr>
                <w:noProof/>
                <w:webHidden/>
              </w:rPr>
              <w:instrText xml:space="preserve"> PAGEREF _Toc183188897 \h </w:instrText>
            </w:r>
            <w:r w:rsidR="00442F11">
              <w:rPr>
                <w:noProof/>
                <w:webHidden/>
              </w:rPr>
            </w:r>
            <w:r w:rsidR="00442F11">
              <w:rPr>
                <w:noProof/>
                <w:webHidden/>
              </w:rPr>
              <w:fldChar w:fldCharType="separate"/>
            </w:r>
            <w:r w:rsidR="00442F11">
              <w:rPr>
                <w:noProof/>
                <w:webHidden/>
              </w:rPr>
              <w:t>31</w:t>
            </w:r>
            <w:r w:rsidR="00442F11">
              <w:rPr>
                <w:noProof/>
                <w:webHidden/>
              </w:rPr>
              <w:fldChar w:fldCharType="end"/>
            </w:r>
          </w:hyperlink>
        </w:p>
        <w:p w14:paraId="70DD754B" w14:textId="4225819C" w:rsidR="00442F11" w:rsidRDefault="00DA1642">
          <w:pPr>
            <w:pStyle w:val="TOC3"/>
            <w:rPr>
              <w:rFonts w:asciiTheme="minorHAnsi" w:eastAsiaTheme="minorEastAsia" w:hAnsiTheme="minorHAnsi"/>
              <w:i w:val="0"/>
              <w:noProof/>
              <w:sz w:val="22"/>
              <w:szCs w:val="22"/>
            </w:rPr>
          </w:pPr>
          <w:hyperlink w:anchor="_Toc183188898" w:history="1">
            <w:r w:rsidR="00442F11" w:rsidRPr="007E1F2D">
              <w:rPr>
                <w:rStyle w:val="Hyperlink"/>
                <w:noProof/>
              </w:rPr>
              <w:t>3.7.2 Danh sách tiếp nhận bệnh nhân</w:t>
            </w:r>
            <w:r w:rsidR="00442F11">
              <w:rPr>
                <w:noProof/>
                <w:webHidden/>
              </w:rPr>
              <w:tab/>
            </w:r>
            <w:r w:rsidR="00442F11">
              <w:rPr>
                <w:noProof/>
                <w:webHidden/>
              </w:rPr>
              <w:fldChar w:fldCharType="begin"/>
            </w:r>
            <w:r w:rsidR="00442F11">
              <w:rPr>
                <w:noProof/>
                <w:webHidden/>
              </w:rPr>
              <w:instrText xml:space="preserve"> PAGEREF _Toc183188898 \h </w:instrText>
            </w:r>
            <w:r w:rsidR="00442F11">
              <w:rPr>
                <w:noProof/>
                <w:webHidden/>
              </w:rPr>
            </w:r>
            <w:r w:rsidR="00442F11">
              <w:rPr>
                <w:noProof/>
                <w:webHidden/>
              </w:rPr>
              <w:fldChar w:fldCharType="separate"/>
            </w:r>
            <w:r w:rsidR="00442F11">
              <w:rPr>
                <w:noProof/>
                <w:webHidden/>
              </w:rPr>
              <w:t>34</w:t>
            </w:r>
            <w:r w:rsidR="00442F11">
              <w:rPr>
                <w:noProof/>
                <w:webHidden/>
              </w:rPr>
              <w:fldChar w:fldCharType="end"/>
            </w:r>
          </w:hyperlink>
        </w:p>
        <w:p w14:paraId="7AE9C171" w14:textId="791D5510" w:rsidR="00442F11" w:rsidRDefault="00DA1642">
          <w:pPr>
            <w:pStyle w:val="TOC3"/>
            <w:rPr>
              <w:rFonts w:asciiTheme="minorHAnsi" w:eastAsiaTheme="minorEastAsia" w:hAnsiTheme="minorHAnsi"/>
              <w:i w:val="0"/>
              <w:noProof/>
              <w:sz w:val="22"/>
              <w:szCs w:val="22"/>
            </w:rPr>
          </w:pPr>
          <w:hyperlink w:anchor="_Toc183188899" w:history="1">
            <w:r w:rsidR="00442F11" w:rsidRPr="007E1F2D">
              <w:rPr>
                <w:rStyle w:val="Hyperlink"/>
                <w:noProof/>
              </w:rPr>
              <w:t>3.7.3 Xem lịch làm việc bác sĩ</w:t>
            </w:r>
            <w:r w:rsidR="00442F11">
              <w:rPr>
                <w:noProof/>
                <w:webHidden/>
              </w:rPr>
              <w:tab/>
            </w:r>
            <w:r w:rsidR="00442F11">
              <w:rPr>
                <w:noProof/>
                <w:webHidden/>
              </w:rPr>
              <w:fldChar w:fldCharType="begin"/>
            </w:r>
            <w:r w:rsidR="00442F11">
              <w:rPr>
                <w:noProof/>
                <w:webHidden/>
              </w:rPr>
              <w:instrText xml:space="preserve"> PAGEREF _Toc183188899 \h </w:instrText>
            </w:r>
            <w:r w:rsidR="00442F11">
              <w:rPr>
                <w:noProof/>
                <w:webHidden/>
              </w:rPr>
            </w:r>
            <w:r w:rsidR="00442F11">
              <w:rPr>
                <w:noProof/>
                <w:webHidden/>
              </w:rPr>
              <w:fldChar w:fldCharType="separate"/>
            </w:r>
            <w:r w:rsidR="00442F11">
              <w:rPr>
                <w:noProof/>
                <w:webHidden/>
              </w:rPr>
              <w:t>34</w:t>
            </w:r>
            <w:r w:rsidR="00442F11">
              <w:rPr>
                <w:noProof/>
                <w:webHidden/>
              </w:rPr>
              <w:fldChar w:fldCharType="end"/>
            </w:r>
          </w:hyperlink>
        </w:p>
        <w:p w14:paraId="74AF0E59" w14:textId="52D8F55E" w:rsidR="00442F11" w:rsidRDefault="00DA1642">
          <w:pPr>
            <w:pStyle w:val="TOC3"/>
            <w:rPr>
              <w:rFonts w:asciiTheme="minorHAnsi" w:eastAsiaTheme="minorEastAsia" w:hAnsiTheme="minorHAnsi"/>
              <w:i w:val="0"/>
              <w:noProof/>
              <w:sz w:val="22"/>
              <w:szCs w:val="22"/>
            </w:rPr>
          </w:pPr>
          <w:hyperlink w:anchor="_Toc183188900" w:history="1">
            <w:r w:rsidR="00442F11" w:rsidRPr="007E1F2D">
              <w:rPr>
                <w:rStyle w:val="Hyperlink"/>
                <w:noProof/>
              </w:rPr>
              <w:t>3.7.4 Thu ngân</w:t>
            </w:r>
            <w:r w:rsidR="00442F11">
              <w:rPr>
                <w:noProof/>
                <w:webHidden/>
              </w:rPr>
              <w:tab/>
            </w:r>
            <w:r w:rsidR="00442F11">
              <w:rPr>
                <w:noProof/>
                <w:webHidden/>
              </w:rPr>
              <w:fldChar w:fldCharType="begin"/>
            </w:r>
            <w:r w:rsidR="00442F11">
              <w:rPr>
                <w:noProof/>
                <w:webHidden/>
              </w:rPr>
              <w:instrText xml:space="preserve"> PAGEREF _Toc183188900 \h </w:instrText>
            </w:r>
            <w:r w:rsidR="00442F11">
              <w:rPr>
                <w:noProof/>
                <w:webHidden/>
              </w:rPr>
            </w:r>
            <w:r w:rsidR="00442F11">
              <w:rPr>
                <w:noProof/>
                <w:webHidden/>
              </w:rPr>
              <w:fldChar w:fldCharType="separate"/>
            </w:r>
            <w:r w:rsidR="00442F11">
              <w:rPr>
                <w:noProof/>
                <w:webHidden/>
              </w:rPr>
              <w:t>36</w:t>
            </w:r>
            <w:r w:rsidR="00442F11">
              <w:rPr>
                <w:noProof/>
                <w:webHidden/>
              </w:rPr>
              <w:fldChar w:fldCharType="end"/>
            </w:r>
          </w:hyperlink>
        </w:p>
        <w:p w14:paraId="7AC667BC" w14:textId="616E6F6F" w:rsidR="00442F11" w:rsidRDefault="00DA1642">
          <w:pPr>
            <w:pStyle w:val="TOC1"/>
            <w:rPr>
              <w:rFonts w:asciiTheme="minorHAnsi" w:eastAsiaTheme="minorEastAsia" w:hAnsiTheme="minorHAnsi"/>
              <w:b w:val="0"/>
              <w:noProof/>
              <w:sz w:val="22"/>
              <w:szCs w:val="22"/>
            </w:rPr>
          </w:pPr>
          <w:hyperlink w:anchor="_Toc183188901" w:history="1">
            <w:r w:rsidR="00442F11" w:rsidRPr="007E1F2D">
              <w:rPr>
                <w:rStyle w:val="Hyperlink"/>
                <w:noProof/>
              </w:rPr>
              <w:t>CHƯƠNG 4. Xử lý các sự cố phổ biến</w:t>
            </w:r>
            <w:r w:rsidR="00442F11">
              <w:rPr>
                <w:noProof/>
                <w:webHidden/>
              </w:rPr>
              <w:tab/>
            </w:r>
            <w:r w:rsidR="00442F11">
              <w:rPr>
                <w:noProof/>
                <w:webHidden/>
              </w:rPr>
              <w:fldChar w:fldCharType="begin"/>
            </w:r>
            <w:r w:rsidR="00442F11">
              <w:rPr>
                <w:noProof/>
                <w:webHidden/>
              </w:rPr>
              <w:instrText xml:space="preserve"> PAGEREF _Toc183188901 \h </w:instrText>
            </w:r>
            <w:r w:rsidR="00442F11">
              <w:rPr>
                <w:noProof/>
                <w:webHidden/>
              </w:rPr>
            </w:r>
            <w:r w:rsidR="00442F11">
              <w:rPr>
                <w:noProof/>
                <w:webHidden/>
              </w:rPr>
              <w:fldChar w:fldCharType="separate"/>
            </w:r>
            <w:r w:rsidR="00442F11">
              <w:rPr>
                <w:noProof/>
                <w:webHidden/>
              </w:rPr>
              <w:t>38</w:t>
            </w:r>
            <w:r w:rsidR="00442F11">
              <w:rPr>
                <w:noProof/>
                <w:webHidden/>
              </w:rPr>
              <w:fldChar w:fldCharType="end"/>
            </w:r>
          </w:hyperlink>
        </w:p>
        <w:p w14:paraId="28869DCB" w14:textId="5159C7E7" w:rsidR="00442F11" w:rsidRDefault="00DA1642">
          <w:pPr>
            <w:pStyle w:val="TOC2"/>
            <w:rPr>
              <w:rFonts w:asciiTheme="minorHAnsi" w:eastAsiaTheme="minorEastAsia" w:hAnsiTheme="minorHAnsi"/>
              <w:noProof/>
              <w:sz w:val="22"/>
              <w:szCs w:val="22"/>
            </w:rPr>
          </w:pPr>
          <w:hyperlink w:anchor="_Toc183188902" w:history="1">
            <w:r w:rsidR="00442F11" w:rsidRPr="007E1F2D">
              <w:rPr>
                <w:rStyle w:val="Hyperlink"/>
                <w:noProof/>
              </w:rPr>
              <w:t>4.1 Không thể truy cập vào phần mềm</w:t>
            </w:r>
            <w:r w:rsidR="00442F11">
              <w:rPr>
                <w:noProof/>
                <w:webHidden/>
              </w:rPr>
              <w:tab/>
            </w:r>
            <w:r w:rsidR="00442F11">
              <w:rPr>
                <w:noProof/>
                <w:webHidden/>
              </w:rPr>
              <w:fldChar w:fldCharType="begin"/>
            </w:r>
            <w:r w:rsidR="00442F11">
              <w:rPr>
                <w:noProof/>
                <w:webHidden/>
              </w:rPr>
              <w:instrText xml:space="preserve"> PAGEREF _Toc183188902 \h </w:instrText>
            </w:r>
            <w:r w:rsidR="00442F11">
              <w:rPr>
                <w:noProof/>
                <w:webHidden/>
              </w:rPr>
            </w:r>
            <w:r w:rsidR="00442F11">
              <w:rPr>
                <w:noProof/>
                <w:webHidden/>
              </w:rPr>
              <w:fldChar w:fldCharType="separate"/>
            </w:r>
            <w:r w:rsidR="00442F11">
              <w:rPr>
                <w:noProof/>
                <w:webHidden/>
              </w:rPr>
              <w:t>38</w:t>
            </w:r>
            <w:r w:rsidR="00442F11">
              <w:rPr>
                <w:noProof/>
                <w:webHidden/>
              </w:rPr>
              <w:fldChar w:fldCharType="end"/>
            </w:r>
          </w:hyperlink>
        </w:p>
        <w:p w14:paraId="4F605062" w14:textId="380AF8F7" w:rsidR="00442F11" w:rsidRDefault="00DA1642">
          <w:pPr>
            <w:pStyle w:val="TOC2"/>
            <w:rPr>
              <w:rFonts w:asciiTheme="minorHAnsi" w:eastAsiaTheme="minorEastAsia" w:hAnsiTheme="minorHAnsi"/>
              <w:noProof/>
              <w:sz w:val="22"/>
              <w:szCs w:val="22"/>
            </w:rPr>
          </w:pPr>
          <w:hyperlink w:anchor="_Toc183188903" w:history="1">
            <w:r w:rsidR="00442F11" w:rsidRPr="007E1F2D">
              <w:rPr>
                <w:rStyle w:val="Hyperlink"/>
                <w:noProof/>
              </w:rPr>
              <w:t>4.2 Không thể đăng nhập vào hệ thống</w:t>
            </w:r>
            <w:r w:rsidR="00442F11">
              <w:rPr>
                <w:noProof/>
                <w:webHidden/>
              </w:rPr>
              <w:tab/>
            </w:r>
            <w:r w:rsidR="00442F11">
              <w:rPr>
                <w:noProof/>
                <w:webHidden/>
              </w:rPr>
              <w:fldChar w:fldCharType="begin"/>
            </w:r>
            <w:r w:rsidR="00442F11">
              <w:rPr>
                <w:noProof/>
                <w:webHidden/>
              </w:rPr>
              <w:instrText xml:space="preserve"> PAGEREF _Toc183188903 \h </w:instrText>
            </w:r>
            <w:r w:rsidR="00442F11">
              <w:rPr>
                <w:noProof/>
                <w:webHidden/>
              </w:rPr>
            </w:r>
            <w:r w:rsidR="00442F11">
              <w:rPr>
                <w:noProof/>
                <w:webHidden/>
              </w:rPr>
              <w:fldChar w:fldCharType="separate"/>
            </w:r>
            <w:r w:rsidR="00442F11">
              <w:rPr>
                <w:noProof/>
                <w:webHidden/>
              </w:rPr>
              <w:t>38</w:t>
            </w:r>
            <w:r w:rsidR="00442F11">
              <w:rPr>
                <w:noProof/>
                <w:webHidden/>
              </w:rPr>
              <w:fldChar w:fldCharType="end"/>
            </w:r>
          </w:hyperlink>
        </w:p>
        <w:p w14:paraId="3CF89F10" w14:textId="10047648" w:rsidR="00442F11" w:rsidRDefault="00DA1642">
          <w:pPr>
            <w:pStyle w:val="TOC1"/>
            <w:rPr>
              <w:rFonts w:asciiTheme="minorHAnsi" w:eastAsiaTheme="minorEastAsia" w:hAnsiTheme="minorHAnsi"/>
              <w:b w:val="0"/>
              <w:noProof/>
              <w:sz w:val="22"/>
              <w:szCs w:val="22"/>
            </w:rPr>
          </w:pPr>
          <w:hyperlink w:anchor="_Toc183188904" w:history="1">
            <w:r w:rsidR="00442F11" w:rsidRPr="007E1F2D">
              <w:rPr>
                <w:rStyle w:val="Hyperlink"/>
                <w:noProof/>
              </w:rPr>
              <w:t>CHƯƠNG 5. Thông tin liên hệ</w:t>
            </w:r>
            <w:r w:rsidR="00442F11">
              <w:rPr>
                <w:noProof/>
                <w:webHidden/>
              </w:rPr>
              <w:tab/>
            </w:r>
            <w:r w:rsidR="00442F11">
              <w:rPr>
                <w:noProof/>
                <w:webHidden/>
              </w:rPr>
              <w:fldChar w:fldCharType="begin"/>
            </w:r>
            <w:r w:rsidR="00442F11">
              <w:rPr>
                <w:noProof/>
                <w:webHidden/>
              </w:rPr>
              <w:instrText xml:space="preserve"> PAGEREF _Toc183188904 \h </w:instrText>
            </w:r>
            <w:r w:rsidR="00442F11">
              <w:rPr>
                <w:noProof/>
                <w:webHidden/>
              </w:rPr>
            </w:r>
            <w:r w:rsidR="00442F11">
              <w:rPr>
                <w:noProof/>
                <w:webHidden/>
              </w:rPr>
              <w:fldChar w:fldCharType="separate"/>
            </w:r>
            <w:r w:rsidR="00442F11">
              <w:rPr>
                <w:noProof/>
                <w:webHidden/>
              </w:rPr>
              <w:t>38</w:t>
            </w:r>
            <w:r w:rsidR="00442F11">
              <w:rPr>
                <w:noProof/>
                <w:webHidden/>
              </w:rPr>
              <w:fldChar w:fldCharType="end"/>
            </w:r>
          </w:hyperlink>
        </w:p>
        <w:p w14:paraId="63FC0B5D" w14:textId="28FAEC06" w:rsidR="00C779BB" w:rsidRDefault="00C779BB">
          <w:r>
            <w:rPr>
              <w:b/>
              <w:bCs/>
              <w:noProof/>
            </w:rPr>
            <w:fldChar w:fldCharType="end"/>
          </w:r>
        </w:p>
      </w:sdtContent>
    </w:sdt>
    <w:p w14:paraId="4BB41887" w14:textId="77777777" w:rsidR="00C779BB" w:rsidRDefault="00C779BB" w:rsidP="00C779BB">
      <w:pPr>
        <w:pStyle w:val="Heading1"/>
        <w:numPr>
          <w:ilvl w:val="0"/>
          <w:numId w:val="0"/>
        </w:numPr>
        <w:ind w:left="284"/>
      </w:pPr>
    </w:p>
    <w:p w14:paraId="3BE41D23" w14:textId="0163D4EB" w:rsidR="00C779BB" w:rsidRDefault="00C779BB">
      <w:pPr>
        <w:spacing w:before="0" w:after="200" w:line="276" w:lineRule="auto"/>
      </w:pPr>
      <w:r>
        <w:br w:type="page"/>
      </w:r>
    </w:p>
    <w:p w14:paraId="458AAA30" w14:textId="77777777" w:rsidR="00C779BB" w:rsidRDefault="00C779BB" w:rsidP="00C779BB">
      <w:pPr>
        <w:pStyle w:val="Nidungvnbn"/>
      </w:pPr>
    </w:p>
    <w:p w14:paraId="21B9B166" w14:textId="68377FCA" w:rsidR="00C779BB" w:rsidRDefault="00C779BB" w:rsidP="00C779BB">
      <w:pPr>
        <w:pStyle w:val="Heading1"/>
      </w:pPr>
      <w:bookmarkStart w:id="1" w:name="_Toc183188869"/>
      <w:r>
        <w:t>GIỚI THIỆU</w:t>
      </w:r>
      <w:bookmarkEnd w:id="1"/>
    </w:p>
    <w:p w14:paraId="6BD74F4C" w14:textId="15F87AA1" w:rsidR="00C779BB" w:rsidRPr="00C779BB" w:rsidRDefault="00C779BB" w:rsidP="00C779BB">
      <w:pPr>
        <w:pStyle w:val="Heading2"/>
      </w:pPr>
      <w:bookmarkStart w:id="2" w:name="_Toc183188870"/>
      <w:r w:rsidRPr="00C779BB">
        <w:t>Một số thông tin cần biết</w:t>
      </w:r>
      <w:bookmarkEnd w:id="2"/>
    </w:p>
    <w:p w14:paraId="3E0A0E1F" w14:textId="77777777" w:rsidR="00C779BB" w:rsidRDefault="00C779BB" w:rsidP="00C779BB">
      <w:pPr>
        <w:pStyle w:val="Nidungvnbn"/>
      </w:pPr>
      <w:r>
        <w:t>Tài liệu được viết cho mục đích hướng dẫn sử dụng phần mềm quản lý Phòng khám Nha khoa. Tài liệu có phiên bản 1.0 và sẽ được cập nhật trong quá trình phát triển phần mềm.</w:t>
      </w:r>
    </w:p>
    <w:p w14:paraId="22CC8A50" w14:textId="78851F38" w:rsidR="00C779BB" w:rsidRDefault="00C779BB" w:rsidP="00C779BB">
      <w:pPr>
        <w:pStyle w:val="Heading2"/>
      </w:pPr>
      <w:bookmarkStart w:id="3" w:name="_Toc183188871"/>
      <w:r>
        <w:t>Mục đích:</w:t>
      </w:r>
      <w:bookmarkEnd w:id="3"/>
    </w:p>
    <w:p w14:paraId="1BE2EABE" w14:textId="77777777" w:rsidR="00C779BB" w:rsidRDefault="00C779BB" w:rsidP="00C779BB">
      <w:pPr>
        <w:pStyle w:val="Nidungvnbn"/>
      </w:pPr>
      <w:r>
        <w:t>- Hướng dẫn người dùng sử dụng các chức năng của phần mềm.</w:t>
      </w:r>
    </w:p>
    <w:p w14:paraId="6B544008" w14:textId="77777777" w:rsidR="00C779BB" w:rsidRDefault="00C779BB" w:rsidP="00C779BB">
      <w:pPr>
        <w:pStyle w:val="Nidungvnbn"/>
      </w:pPr>
      <w:r>
        <w:t>- Dùng để tra cứu trong khi sử dụng phần mềm hoặc tìm hiểu về phần mềm trước khi sử dụng.</w:t>
      </w:r>
    </w:p>
    <w:p w14:paraId="1A2957EA" w14:textId="260B920B" w:rsidR="00C779BB" w:rsidRDefault="00C779BB" w:rsidP="00C779BB">
      <w:pPr>
        <w:pStyle w:val="Heading2"/>
      </w:pPr>
      <w:bookmarkStart w:id="4" w:name="_Toc183188872"/>
      <w:r>
        <w:t>Giới thiệu phần mềm:</w:t>
      </w:r>
      <w:bookmarkEnd w:id="4"/>
    </w:p>
    <w:p w14:paraId="3F1E59CA" w14:textId="77777777" w:rsidR="00C779BB" w:rsidRDefault="00C779BB" w:rsidP="00C779BB">
      <w:pPr>
        <w:pStyle w:val="Nidungvnbn"/>
      </w:pPr>
      <w:r>
        <w:t>- Phần mềm quản lý Phòng khám Nha khoa là một phần mềm dành cho chủ phòng khám và nhân viên của phòng khám (bác sĩ và lễ tân), được phát triển bởi nhóm 18, gồm có 5 thành viên.</w:t>
      </w:r>
    </w:p>
    <w:p w14:paraId="0A67738D" w14:textId="77777777" w:rsidR="00C779BB" w:rsidRDefault="00C779BB" w:rsidP="00C779BB">
      <w:pPr>
        <w:pStyle w:val="Nidungvnbn"/>
      </w:pPr>
      <w:r>
        <w:t>Phần mềm quản lý Phòng khám Nha Khoa:</w:t>
      </w:r>
    </w:p>
    <w:p w14:paraId="3DC8A18B" w14:textId="77777777" w:rsidR="00C779BB" w:rsidRDefault="00C779BB" w:rsidP="00C779BB">
      <w:pPr>
        <w:pStyle w:val="Nidungvnbn"/>
      </w:pPr>
      <w:r>
        <w:t>●</w:t>
      </w:r>
      <w:r>
        <w:tab/>
        <w:t>Phần mềm giúp Chủ phòng khám có thể dễ dàng quản lý toàn bộ hoạt động của phòng khám Nha khoa.</w:t>
      </w:r>
    </w:p>
    <w:p w14:paraId="54EA299C" w14:textId="77777777" w:rsidR="00C779BB" w:rsidRDefault="00C779BB" w:rsidP="00C779BB">
      <w:pPr>
        <w:pStyle w:val="Nidungvnbn"/>
      </w:pPr>
      <w:r>
        <w:t>●</w:t>
      </w:r>
      <w:r>
        <w:tab/>
        <w:t>Các cập nhật và hoạt động trong phần mềm luôn được lưu trữ và phân quyền rõ ràng giúp cho các bộ phận dễ dàng theo dõi và quản lý.</w:t>
      </w:r>
    </w:p>
    <w:p w14:paraId="364B36E4" w14:textId="24EE7CA6" w:rsidR="00C779BB" w:rsidRDefault="00C779BB" w:rsidP="00C779BB">
      <w:pPr>
        <w:pStyle w:val="Heading2"/>
      </w:pPr>
      <w:bookmarkStart w:id="5" w:name="_Toc183188873"/>
      <w:r>
        <w:t>Sơ lược phần mềm:</w:t>
      </w:r>
      <w:bookmarkEnd w:id="5"/>
    </w:p>
    <w:p w14:paraId="7E858DE9" w14:textId="77777777" w:rsidR="00C779BB" w:rsidRDefault="00C779BB" w:rsidP="00C779BB">
      <w:pPr>
        <w:pStyle w:val="Nidungvnbn"/>
      </w:pPr>
      <w:r>
        <w:t>-</w:t>
      </w:r>
      <w:r>
        <w:tab/>
        <w:t>Phần mềm được viết theo mô hình 3-Layer gồm Data Access Layer (DAL), Business Logic Layer (BLL), Presentation Layer (GUI)</w:t>
      </w:r>
    </w:p>
    <w:p w14:paraId="64A20F9D" w14:textId="77777777" w:rsidR="00C779BB" w:rsidRDefault="00C779BB" w:rsidP="00C779BB">
      <w:pPr>
        <w:pStyle w:val="Nidungvnbn"/>
      </w:pPr>
      <w:r>
        <w:t>-</w:t>
      </w:r>
      <w:r>
        <w:tab/>
        <w:t>Phần mềm được thực hiện bằng ngôn ngữ C# và hệ cơ sở dữ liệu SQL Server kết nối bằng thư viện SQLDataClient.</w:t>
      </w:r>
    </w:p>
    <w:p w14:paraId="18227174" w14:textId="77777777" w:rsidR="00C779BB" w:rsidRDefault="00C779BB" w:rsidP="00C779BB">
      <w:pPr>
        <w:pStyle w:val="Nidungvnbn"/>
      </w:pPr>
      <w:r>
        <w:lastRenderedPageBreak/>
        <w:t>-</w:t>
      </w:r>
      <w:r>
        <w:tab/>
        <w:t>Nhằm đảm bảo bảo mật phần mềm, phần mềm chỉ nên sử dụng trong hệ thống nội bộ của công ty và tránh sử dụng các tính năng bên ngoài nhằm hạn chế việc rò rỉ dữ liệu ra bên ngoài, gây tổn thất cho doanh nghiệp.</w:t>
      </w:r>
    </w:p>
    <w:p w14:paraId="22597420" w14:textId="1F18DEA7" w:rsidR="00C779BB" w:rsidRDefault="00C779BB" w:rsidP="00C779BB">
      <w:pPr>
        <w:pStyle w:val="Heading1"/>
      </w:pPr>
      <w:bookmarkStart w:id="6" w:name="_Toc183188874"/>
      <w:r>
        <w:t>Khái quát</w:t>
      </w:r>
      <w:bookmarkEnd w:id="6"/>
    </w:p>
    <w:p w14:paraId="5CC8B768" w14:textId="77777777" w:rsidR="00C779BB" w:rsidRDefault="00C779BB" w:rsidP="00C779BB">
      <w:pPr>
        <w:pStyle w:val="Nidungvnbn"/>
      </w:pPr>
      <w:r>
        <w:t>Người dùng sẽ đăng nhập bằng tài khoản đã được cung cấp để truy cập vào đùng vai trò của mình (Chủ phòng khám, Bác sĩ, Lễ tân).</w:t>
      </w:r>
    </w:p>
    <w:p w14:paraId="1B30EB13" w14:textId="1E51632A" w:rsidR="00C779BB" w:rsidRDefault="00C779BB" w:rsidP="00C779BB">
      <w:pPr>
        <w:pStyle w:val="Heading2"/>
      </w:pPr>
      <w:bookmarkStart w:id="7" w:name="_Toc183188875"/>
      <w:r>
        <w:t>Một số lưu ý</w:t>
      </w:r>
      <w:bookmarkEnd w:id="7"/>
    </w:p>
    <w:p w14:paraId="3EB6E6A8" w14:textId="77777777" w:rsidR="00C779BB" w:rsidRDefault="00C779BB" w:rsidP="00C779BB">
      <w:pPr>
        <w:pStyle w:val="Nidungvnbn"/>
      </w:pPr>
      <w:r>
        <w:t>-</w:t>
      </w:r>
      <w:r>
        <w:tab/>
        <w:t>Một số giao diện sau khi cập nhật lại có thể sẽ không giống như hướng dẫn. Tuy nhiên, phần mềm vẫn sẽ đảm bảo có đầy đủ tính năng nên có thể an tâm sử dụng.</w:t>
      </w:r>
    </w:p>
    <w:p w14:paraId="09BBA210" w14:textId="77777777" w:rsidR="00C779BB" w:rsidRDefault="00C779BB" w:rsidP="00C779BB">
      <w:pPr>
        <w:pStyle w:val="Nidungvnbn"/>
      </w:pPr>
      <w:r>
        <w:t>-</w:t>
      </w:r>
      <w:r>
        <w:tab/>
        <w:t>Một số phần của phần mềm có thể không có trong tài liệu hướng dẫn sử dụng. Nếu nhân viên gặp phải vấn đề này có thể liên hệ cấp trên để liên hệ nhà phát triển phần mềm cập nhật lại tài liệu.</w:t>
      </w:r>
    </w:p>
    <w:p w14:paraId="7E44E9EB" w14:textId="77777777" w:rsidR="00C779BB" w:rsidRDefault="00C779BB" w:rsidP="00C779BB">
      <w:pPr>
        <w:pStyle w:val="Nidungvnbn"/>
      </w:pPr>
      <w:r>
        <w:t>-</w:t>
      </w:r>
      <w:r>
        <w:tab/>
        <w:t>Nếu có vấn đề trục trặc kỹ thuật gì khi sử dụng phần mềm, bạn có thể báo lại với nhà phát triển để được hỗ trợ sửa chữa.</w:t>
      </w:r>
    </w:p>
    <w:p w14:paraId="34CEDFB9" w14:textId="77777777" w:rsidR="00C779BB" w:rsidRDefault="00C779BB" w:rsidP="00C779BB">
      <w:pPr>
        <w:pStyle w:val="Nidungvnbn"/>
      </w:pPr>
      <w:r>
        <w:t>-</w:t>
      </w:r>
      <w:r>
        <w:tab/>
        <w:t>Phần mềm có thể không hoạt động trơn tru ở một số máy tính đời cũ, máy tính có cấu hình yếu hoặc thiết bị kết nối mạng không ổn định.</w:t>
      </w:r>
    </w:p>
    <w:p w14:paraId="7F697FB7" w14:textId="77777777" w:rsidR="00C779BB" w:rsidRDefault="00C779BB" w:rsidP="00C779BB">
      <w:pPr>
        <w:pStyle w:val="Nidungvnbn"/>
      </w:pPr>
      <w:r>
        <w:t>-</w:t>
      </w:r>
      <w:r>
        <w:tab/>
        <w:t>Nếu có thắc mắc về phần mềm, vui lòng liên hệ nhà cung cấp để được hỗ trợ tốt nhất.</w:t>
      </w:r>
    </w:p>
    <w:p w14:paraId="0D558293" w14:textId="33560625" w:rsidR="00C779BB" w:rsidRDefault="00C779BB" w:rsidP="00C779BB">
      <w:pPr>
        <w:pStyle w:val="Heading2"/>
      </w:pPr>
      <w:bookmarkStart w:id="8" w:name="_Toc183188876"/>
      <w:r>
        <w:t>Môi trường hoạt động</w:t>
      </w:r>
      <w:bookmarkEnd w:id="8"/>
    </w:p>
    <w:p w14:paraId="247EF4E1" w14:textId="77777777" w:rsidR="00C779BB" w:rsidRDefault="00C779BB" w:rsidP="00C779BB">
      <w:pPr>
        <w:pStyle w:val="Nidungvnbn"/>
      </w:pPr>
      <w:r>
        <w:t>-</w:t>
      </w:r>
      <w:r>
        <w:tab/>
        <w:t>Phần mềm sẽ hoạt động mượt mà trên môi trường Window 10/11.</w:t>
      </w:r>
    </w:p>
    <w:p w14:paraId="35852D69" w14:textId="77777777" w:rsidR="00C779BB" w:rsidRDefault="00C779BB" w:rsidP="00C779BB">
      <w:pPr>
        <w:pStyle w:val="Nidungvnbn"/>
      </w:pPr>
      <w:r>
        <w:t>-</w:t>
      </w:r>
      <w:r>
        <w:tab/>
        <w:t>Các thao tác trên phần mềm có thể sử dụng bằng chuột, bàn phím rời hoặc bàn phím ảo tùy vào các chức năng của phần mềm.</w:t>
      </w:r>
    </w:p>
    <w:p w14:paraId="512BEE89" w14:textId="063682A6" w:rsidR="00C779BB" w:rsidRDefault="00C779BB" w:rsidP="00C779BB">
      <w:pPr>
        <w:pStyle w:val="Heading2"/>
      </w:pPr>
      <w:bookmarkStart w:id="9" w:name="_Toc183188877"/>
      <w:r>
        <w:t>Mô tả chi tiết các nhóm vai trò thao tác trên phần mềm</w:t>
      </w:r>
      <w:bookmarkEnd w:id="9"/>
    </w:p>
    <w:tbl>
      <w:tblPr>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680"/>
      </w:tblGrid>
      <w:tr w:rsidR="00C779BB" w:rsidRPr="003D462B" w14:paraId="7E9F53AF" w14:textId="77777777" w:rsidTr="005D1ADD">
        <w:tc>
          <w:tcPr>
            <w:tcW w:w="4680" w:type="dxa"/>
          </w:tcPr>
          <w:p w14:paraId="485C6870" w14:textId="77777777" w:rsidR="00C779BB" w:rsidRPr="003D462B" w:rsidRDefault="00C779BB" w:rsidP="005D1ADD">
            <w:pPr>
              <w:jc w:val="center"/>
              <w:rPr>
                <w:rFonts w:eastAsia="Times New Roman" w:cs="Times New Roman"/>
                <w:b/>
                <w:sz w:val="26"/>
                <w:szCs w:val="26"/>
              </w:rPr>
            </w:pPr>
            <w:r w:rsidRPr="003D462B">
              <w:rPr>
                <w:rFonts w:eastAsia="Times New Roman" w:cs="Times New Roman"/>
                <w:b/>
                <w:sz w:val="26"/>
                <w:szCs w:val="26"/>
              </w:rPr>
              <w:t>Nhóm người sử dụng</w:t>
            </w:r>
          </w:p>
        </w:tc>
        <w:tc>
          <w:tcPr>
            <w:tcW w:w="4680" w:type="dxa"/>
          </w:tcPr>
          <w:p w14:paraId="1C1F7A30" w14:textId="77777777" w:rsidR="00C779BB" w:rsidRPr="003D462B" w:rsidRDefault="00C779BB" w:rsidP="005D1ADD">
            <w:pPr>
              <w:jc w:val="center"/>
              <w:rPr>
                <w:rFonts w:eastAsia="Times New Roman" w:cs="Times New Roman"/>
                <w:b/>
                <w:sz w:val="26"/>
                <w:szCs w:val="26"/>
              </w:rPr>
            </w:pPr>
            <w:r w:rsidRPr="003D462B">
              <w:rPr>
                <w:rFonts w:eastAsia="Times New Roman" w:cs="Times New Roman"/>
                <w:b/>
                <w:sz w:val="26"/>
                <w:szCs w:val="26"/>
              </w:rPr>
              <w:t>Chức năng</w:t>
            </w:r>
          </w:p>
        </w:tc>
      </w:tr>
      <w:tr w:rsidR="00C779BB" w:rsidRPr="003D462B" w14:paraId="172E7DD9" w14:textId="77777777" w:rsidTr="005D1ADD">
        <w:tc>
          <w:tcPr>
            <w:tcW w:w="4680" w:type="dxa"/>
          </w:tcPr>
          <w:p w14:paraId="415A4F05" w14:textId="77777777" w:rsidR="00C779BB" w:rsidRPr="003D462B" w:rsidRDefault="00C779BB" w:rsidP="005D1ADD">
            <w:pPr>
              <w:jc w:val="center"/>
              <w:rPr>
                <w:rFonts w:eastAsia="Times New Roman" w:cs="Times New Roman"/>
                <w:sz w:val="26"/>
                <w:szCs w:val="26"/>
              </w:rPr>
            </w:pPr>
            <w:r w:rsidRPr="003D462B">
              <w:rPr>
                <w:rFonts w:eastAsia="Times New Roman" w:cs="Times New Roman"/>
                <w:sz w:val="26"/>
                <w:szCs w:val="26"/>
              </w:rPr>
              <w:t>Chủ phòng khám</w:t>
            </w:r>
          </w:p>
        </w:tc>
        <w:tc>
          <w:tcPr>
            <w:tcW w:w="4680" w:type="dxa"/>
          </w:tcPr>
          <w:p w14:paraId="409642C4"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t>Tạo tài khoản</w:t>
            </w:r>
          </w:p>
          <w:p w14:paraId="5F8C2BC6"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lastRenderedPageBreak/>
              <w:t>Cấp quyền và vị trí làm việc</w:t>
            </w:r>
          </w:p>
          <w:p w14:paraId="1F782B37"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t>Vô hiệu hóa tài khoản</w:t>
            </w:r>
          </w:p>
          <w:p w14:paraId="601EA01D"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t>Quản lý nhân viên</w:t>
            </w:r>
          </w:p>
          <w:p w14:paraId="11F16F26"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t>Quản lý bệnh nhân</w:t>
            </w:r>
          </w:p>
          <w:p w14:paraId="7641CCE2"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t>Quản lý kho</w:t>
            </w:r>
          </w:p>
          <w:p w14:paraId="555DF043"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t>Quản lý doanh thu</w:t>
            </w:r>
          </w:p>
          <w:p w14:paraId="0FD7256A"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t>Quản lý ca làm việc</w:t>
            </w:r>
          </w:p>
          <w:p w14:paraId="4BC31CA3"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t>Quản lý lương nhân viên</w:t>
            </w:r>
          </w:p>
        </w:tc>
      </w:tr>
      <w:tr w:rsidR="00C779BB" w:rsidRPr="003D462B" w14:paraId="592DAD54" w14:textId="77777777" w:rsidTr="005D1ADD">
        <w:tc>
          <w:tcPr>
            <w:tcW w:w="4680" w:type="dxa"/>
          </w:tcPr>
          <w:p w14:paraId="6D9E9F22" w14:textId="77777777" w:rsidR="00C779BB" w:rsidRPr="003D462B" w:rsidRDefault="00C779BB" w:rsidP="005D1ADD">
            <w:pPr>
              <w:jc w:val="center"/>
              <w:rPr>
                <w:rFonts w:eastAsia="Times New Roman" w:cs="Times New Roman"/>
                <w:sz w:val="26"/>
                <w:szCs w:val="26"/>
              </w:rPr>
            </w:pPr>
            <w:r w:rsidRPr="003D462B">
              <w:rPr>
                <w:rFonts w:eastAsia="Times New Roman" w:cs="Times New Roman"/>
                <w:sz w:val="26"/>
                <w:szCs w:val="26"/>
              </w:rPr>
              <w:lastRenderedPageBreak/>
              <w:t>Bác sĩ</w:t>
            </w:r>
          </w:p>
        </w:tc>
        <w:tc>
          <w:tcPr>
            <w:tcW w:w="4680" w:type="dxa"/>
          </w:tcPr>
          <w:p w14:paraId="794BC91E"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t>Quản lý ca làm việc của bản thân</w:t>
            </w:r>
          </w:p>
          <w:p w14:paraId="6B6F8825"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t>Quản lý bệnh nhân của mình</w:t>
            </w:r>
          </w:p>
          <w:p w14:paraId="30C6E436" w14:textId="77777777" w:rsidR="00C779BB" w:rsidRPr="003D462B" w:rsidRDefault="00C779BB" w:rsidP="001B236A">
            <w:pPr>
              <w:numPr>
                <w:ilvl w:val="0"/>
                <w:numId w:val="4"/>
              </w:numPr>
              <w:spacing w:before="0" w:line="276" w:lineRule="auto"/>
              <w:rPr>
                <w:rFonts w:eastAsia="Times New Roman" w:cs="Times New Roman"/>
                <w:sz w:val="26"/>
                <w:szCs w:val="26"/>
              </w:rPr>
            </w:pPr>
            <w:r w:rsidRPr="003D462B">
              <w:rPr>
                <w:rFonts w:eastAsia="Times New Roman" w:cs="Times New Roman"/>
                <w:sz w:val="26"/>
                <w:szCs w:val="26"/>
              </w:rPr>
              <w:t>Xem, sửa, xuất toa thuốc</w:t>
            </w:r>
          </w:p>
        </w:tc>
      </w:tr>
      <w:tr w:rsidR="00C779BB" w:rsidRPr="003D462B" w14:paraId="3D1FA5C1" w14:textId="77777777" w:rsidTr="005D1ADD">
        <w:tc>
          <w:tcPr>
            <w:tcW w:w="4680" w:type="dxa"/>
          </w:tcPr>
          <w:p w14:paraId="485F54D2" w14:textId="77777777" w:rsidR="00C779BB" w:rsidRPr="003D462B" w:rsidRDefault="00C779BB" w:rsidP="005D1ADD">
            <w:pPr>
              <w:jc w:val="center"/>
              <w:rPr>
                <w:rFonts w:eastAsia="Times New Roman" w:cs="Times New Roman"/>
                <w:sz w:val="26"/>
                <w:szCs w:val="26"/>
              </w:rPr>
            </w:pPr>
            <w:r w:rsidRPr="003D462B">
              <w:rPr>
                <w:rFonts w:eastAsia="Times New Roman" w:cs="Times New Roman"/>
                <w:sz w:val="26"/>
                <w:szCs w:val="26"/>
              </w:rPr>
              <w:t xml:space="preserve">Lễ tân </w:t>
            </w:r>
          </w:p>
        </w:tc>
        <w:tc>
          <w:tcPr>
            <w:tcW w:w="4680" w:type="dxa"/>
          </w:tcPr>
          <w:p w14:paraId="0C45C5F2" w14:textId="77777777" w:rsidR="00C779BB" w:rsidRPr="003D462B" w:rsidRDefault="00C779BB" w:rsidP="001B236A">
            <w:pPr>
              <w:numPr>
                <w:ilvl w:val="0"/>
                <w:numId w:val="3"/>
              </w:numPr>
              <w:spacing w:before="0" w:line="276" w:lineRule="auto"/>
              <w:rPr>
                <w:rFonts w:eastAsia="Times New Roman" w:cs="Times New Roman"/>
                <w:sz w:val="26"/>
                <w:szCs w:val="26"/>
              </w:rPr>
            </w:pPr>
            <w:r w:rsidRPr="003D462B">
              <w:rPr>
                <w:rFonts w:eastAsia="Times New Roman" w:cs="Times New Roman"/>
                <w:sz w:val="26"/>
                <w:szCs w:val="26"/>
              </w:rPr>
              <w:t>Tiếp nhận bệnh nhân</w:t>
            </w:r>
          </w:p>
          <w:p w14:paraId="6BC79D98" w14:textId="77777777" w:rsidR="00C779BB" w:rsidRPr="003D462B" w:rsidRDefault="00C779BB" w:rsidP="001B236A">
            <w:pPr>
              <w:numPr>
                <w:ilvl w:val="0"/>
                <w:numId w:val="3"/>
              </w:numPr>
              <w:spacing w:before="0" w:line="276" w:lineRule="auto"/>
              <w:rPr>
                <w:rFonts w:eastAsia="Times New Roman" w:cs="Times New Roman"/>
                <w:sz w:val="26"/>
                <w:szCs w:val="26"/>
              </w:rPr>
            </w:pPr>
            <w:r w:rsidRPr="003D462B">
              <w:rPr>
                <w:rFonts w:eastAsia="Times New Roman" w:cs="Times New Roman"/>
                <w:sz w:val="26"/>
                <w:szCs w:val="26"/>
              </w:rPr>
              <w:t>Phân loại bệnh nhân</w:t>
            </w:r>
          </w:p>
          <w:p w14:paraId="63F5B166" w14:textId="77777777" w:rsidR="00C779BB" w:rsidRPr="003D462B" w:rsidRDefault="00C779BB" w:rsidP="001B236A">
            <w:pPr>
              <w:numPr>
                <w:ilvl w:val="0"/>
                <w:numId w:val="3"/>
              </w:numPr>
              <w:spacing w:before="0" w:line="276" w:lineRule="auto"/>
              <w:rPr>
                <w:rFonts w:eastAsia="Times New Roman" w:cs="Times New Roman"/>
                <w:sz w:val="26"/>
                <w:szCs w:val="26"/>
              </w:rPr>
            </w:pPr>
            <w:r w:rsidRPr="003D462B">
              <w:rPr>
                <w:rFonts w:eastAsia="Times New Roman" w:cs="Times New Roman"/>
                <w:sz w:val="26"/>
                <w:szCs w:val="26"/>
              </w:rPr>
              <w:t>Chỉ định bác sĩ</w:t>
            </w:r>
          </w:p>
          <w:p w14:paraId="63A38685" w14:textId="77777777" w:rsidR="00C779BB" w:rsidRPr="003D462B" w:rsidRDefault="00C779BB" w:rsidP="001B236A">
            <w:pPr>
              <w:numPr>
                <w:ilvl w:val="0"/>
                <w:numId w:val="3"/>
              </w:numPr>
              <w:spacing w:before="0" w:line="276" w:lineRule="auto"/>
              <w:rPr>
                <w:rFonts w:eastAsia="Times New Roman" w:cs="Times New Roman"/>
                <w:sz w:val="26"/>
                <w:szCs w:val="26"/>
              </w:rPr>
            </w:pPr>
            <w:r w:rsidRPr="003D462B">
              <w:rPr>
                <w:rFonts w:eastAsia="Times New Roman" w:cs="Times New Roman"/>
                <w:sz w:val="26"/>
                <w:szCs w:val="26"/>
              </w:rPr>
              <w:t>Chỉ định dịch vụ</w:t>
            </w:r>
          </w:p>
          <w:p w14:paraId="136C8ECF" w14:textId="77777777" w:rsidR="00C779BB" w:rsidRPr="003D462B" w:rsidRDefault="00C779BB" w:rsidP="001B236A">
            <w:pPr>
              <w:numPr>
                <w:ilvl w:val="0"/>
                <w:numId w:val="3"/>
              </w:numPr>
              <w:spacing w:before="0" w:line="276" w:lineRule="auto"/>
              <w:rPr>
                <w:rFonts w:eastAsia="Times New Roman" w:cs="Times New Roman"/>
                <w:sz w:val="26"/>
                <w:szCs w:val="26"/>
              </w:rPr>
            </w:pPr>
            <w:r w:rsidRPr="003D462B">
              <w:rPr>
                <w:rFonts w:eastAsia="Times New Roman" w:cs="Times New Roman"/>
                <w:sz w:val="26"/>
                <w:szCs w:val="26"/>
              </w:rPr>
              <w:t>Quản lý kho</w:t>
            </w:r>
          </w:p>
          <w:p w14:paraId="46AF63A8" w14:textId="77777777" w:rsidR="00C779BB" w:rsidRPr="003D462B" w:rsidRDefault="00C779BB" w:rsidP="001B236A">
            <w:pPr>
              <w:numPr>
                <w:ilvl w:val="0"/>
                <w:numId w:val="3"/>
              </w:numPr>
              <w:spacing w:before="0" w:line="276" w:lineRule="auto"/>
              <w:rPr>
                <w:rFonts w:eastAsia="Times New Roman" w:cs="Times New Roman"/>
                <w:sz w:val="26"/>
                <w:szCs w:val="26"/>
              </w:rPr>
            </w:pPr>
            <w:r w:rsidRPr="003D462B">
              <w:rPr>
                <w:rFonts w:eastAsia="Times New Roman" w:cs="Times New Roman"/>
                <w:sz w:val="26"/>
                <w:szCs w:val="26"/>
              </w:rPr>
              <w:t>Sắp xếp lịch làm việc bác sĩ</w:t>
            </w:r>
          </w:p>
          <w:p w14:paraId="518EF04F" w14:textId="77777777" w:rsidR="00C779BB" w:rsidRPr="003D462B" w:rsidRDefault="00C779BB" w:rsidP="001B236A">
            <w:pPr>
              <w:numPr>
                <w:ilvl w:val="0"/>
                <w:numId w:val="3"/>
              </w:numPr>
              <w:spacing w:before="0" w:line="276" w:lineRule="auto"/>
              <w:rPr>
                <w:rFonts w:eastAsia="Times New Roman" w:cs="Times New Roman"/>
                <w:sz w:val="26"/>
                <w:szCs w:val="26"/>
              </w:rPr>
            </w:pPr>
            <w:r w:rsidRPr="003D462B">
              <w:rPr>
                <w:rFonts w:eastAsia="Times New Roman" w:cs="Times New Roman"/>
                <w:sz w:val="26"/>
                <w:szCs w:val="26"/>
              </w:rPr>
              <w:t>Tạo lịch tái khám</w:t>
            </w:r>
          </w:p>
          <w:p w14:paraId="73A5DD17" w14:textId="77777777" w:rsidR="00C779BB" w:rsidRPr="003D462B" w:rsidRDefault="00C779BB" w:rsidP="001B236A">
            <w:pPr>
              <w:numPr>
                <w:ilvl w:val="0"/>
                <w:numId w:val="3"/>
              </w:numPr>
              <w:spacing w:before="0" w:line="276" w:lineRule="auto"/>
              <w:rPr>
                <w:rFonts w:eastAsia="Times New Roman" w:cs="Times New Roman"/>
                <w:sz w:val="26"/>
                <w:szCs w:val="26"/>
              </w:rPr>
            </w:pPr>
            <w:r w:rsidRPr="003D462B">
              <w:rPr>
                <w:rFonts w:eastAsia="Times New Roman" w:cs="Times New Roman"/>
                <w:sz w:val="26"/>
                <w:szCs w:val="26"/>
              </w:rPr>
              <w:t>Thu ngân</w:t>
            </w:r>
          </w:p>
        </w:tc>
      </w:tr>
    </w:tbl>
    <w:p w14:paraId="54C5A0DB" w14:textId="77777777" w:rsidR="00C779BB" w:rsidRDefault="00C779BB" w:rsidP="00C779BB">
      <w:pPr>
        <w:pStyle w:val="Nidungvnbn"/>
        <w:ind w:firstLine="0"/>
      </w:pPr>
    </w:p>
    <w:p w14:paraId="3CB8D67D" w14:textId="642A3E5B" w:rsidR="00C779BB" w:rsidRDefault="00C779BB" w:rsidP="00C779BB">
      <w:pPr>
        <w:pStyle w:val="Heading2"/>
      </w:pPr>
      <w:bookmarkStart w:id="10" w:name="_Toc183188878"/>
      <w:r>
        <w:t>Truy cập vào phần mềm</w:t>
      </w:r>
      <w:bookmarkEnd w:id="10"/>
    </w:p>
    <w:p w14:paraId="1A094697" w14:textId="77777777" w:rsidR="00C779BB" w:rsidRDefault="00C779BB" w:rsidP="00C779BB">
      <w:pPr>
        <w:pStyle w:val="Nidungvnbn"/>
      </w:pPr>
      <w:r>
        <w:t>•</w:t>
      </w:r>
      <w:r>
        <w:tab/>
        <w:t>Người dùng chọn vai trò tương ứng và đăng nhập tài khoản và mật khẩu được cấp để truy cập vào hệ thống. Dựa vào đó, hệ thống sẽ chuyển sang giao diện làm việc tương ứng với từng vai trò.</w:t>
      </w:r>
    </w:p>
    <w:p w14:paraId="70E5C5C6" w14:textId="77777777" w:rsidR="00C779BB" w:rsidRDefault="00C779BB" w:rsidP="00C779BB">
      <w:pPr>
        <w:pStyle w:val="Nidungvnbn"/>
      </w:pPr>
      <w:r>
        <w:t>•</w:t>
      </w:r>
      <w:r>
        <w:tab/>
        <w:t>Tài khoản nhân viên sẽ được chủ phòng khám cung cấp.</w:t>
      </w:r>
    </w:p>
    <w:p w14:paraId="39E1429A" w14:textId="43A720CB" w:rsidR="00C779BB" w:rsidRDefault="00C779BB" w:rsidP="00C779BB">
      <w:pPr>
        <w:pStyle w:val="Heading2"/>
      </w:pPr>
      <w:bookmarkStart w:id="11" w:name="_Toc183188879"/>
      <w:r>
        <w:t>Cấu trúc hệ thống và điều hướng</w:t>
      </w:r>
      <w:bookmarkEnd w:id="11"/>
    </w:p>
    <w:p w14:paraId="11C4E996" w14:textId="77777777" w:rsidR="00C779BB" w:rsidRDefault="00C779BB" w:rsidP="00C779BB">
      <w:pPr>
        <w:pStyle w:val="Nidungvnbn"/>
      </w:pPr>
      <w:r>
        <w:lastRenderedPageBreak/>
        <w:t>Giao diện thể hiện các chức năng chính phía giữa màn hình. Khi thao tác, tùy vào từng vai trò mà hệ thống sẽ thể hiện các chức năng chi tiết tương ứng.</w:t>
      </w:r>
    </w:p>
    <w:p w14:paraId="4A41D896" w14:textId="7DA1EF9F" w:rsidR="00C779BB" w:rsidRDefault="00C779BB" w:rsidP="00C779BB">
      <w:pPr>
        <w:pStyle w:val="Heading2"/>
      </w:pPr>
      <w:bookmarkStart w:id="12" w:name="_Toc183188880"/>
      <w:r>
        <w:t>Thoát khỏi phần mềm</w:t>
      </w:r>
      <w:bookmarkEnd w:id="12"/>
    </w:p>
    <w:p w14:paraId="300B99A7" w14:textId="7236FAFE" w:rsidR="00C779BB" w:rsidRDefault="00C779BB" w:rsidP="00C779BB">
      <w:pPr>
        <w:pStyle w:val="Nidungvnbn"/>
      </w:pPr>
      <w:r>
        <w:t>Người dùng bấm vào Quản lý tài khoản và nhấn nút Đăng xuất để thoát khỏi phần mềm.</w:t>
      </w:r>
    </w:p>
    <w:p w14:paraId="48126BD7" w14:textId="4247E2B3" w:rsidR="00C779BB" w:rsidRDefault="00C779BB" w:rsidP="00C779BB">
      <w:pPr>
        <w:pStyle w:val="Heading1"/>
      </w:pPr>
      <w:bookmarkStart w:id="13" w:name="_Toc183188881"/>
      <w:r>
        <w:t>Các bước sử dụng chức năng của phần mềm</w:t>
      </w:r>
      <w:bookmarkEnd w:id="13"/>
    </w:p>
    <w:p w14:paraId="10BB6A89" w14:textId="6943A0AE" w:rsidR="00F16671" w:rsidRDefault="00C779BB" w:rsidP="00F16671">
      <w:pPr>
        <w:pStyle w:val="Heading2"/>
      </w:pPr>
      <w:bookmarkStart w:id="14" w:name="_Toc183188882"/>
      <w:r>
        <w:t>Tiến hành đăng nhập</w:t>
      </w:r>
      <w:bookmarkEnd w:id="14"/>
    </w:p>
    <w:p w14:paraId="62782A6C" w14:textId="1E65BB99" w:rsidR="00F16671" w:rsidRPr="00F16671" w:rsidRDefault="00BD1099" w:rsidP="00F16671">
      <w:pPr>
        <w:pStyle w:val="Nidungvnbn"/>
        <w:rPr>
          <w:lang w:val="vi-VN"/>
        </w:rPr>
      </w:pPr>
      <w:r w:rsidRPr="00BD1099">
        <w:rPr>
          <w:noProof/>
          <w:lang w:val="vi-VN"/>
        </w:rPr>
        <w:drawing>
          <wp:inline distT="0" distB="0" distL="0" distR="0" wp14:anchorId="3FDAAA0F" wp14:editId="1F1DE0FD">
            <wp:extent cx="5579745" cy="3328035"/>
            <wp:effectExtent l="0" t="0" r="190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79745" cy="3328035"/>
                    </a:xfrm>
                    <a:prstGeom prst="rect">
                      <a:avLst/>
                    </a:prstGeom>
                  </pic:spPr>
                </pic:pic>
              </a:graphicData>
            </a:graphic>
          </wp:inline>
        </w:drawing>
      </w:r>
    </w:p>
    <w:p w14:paraId="31966E0D" w14:textId="72CECE33" w:rsidR="00C779BB" w:rsidRDefault="00C779BB" w:rsidP="001B236A">
      <w:pPr>
        <w:pStyle w:val="Nidungvnbn"/>
        <w:numPr>
          <w:ilvl w:val="0"/>
          <w:numId w:val="9"/>
        </w:numPr>
      </w:pPr>
      <w:r>
        <w:t>Người dùng nhập tài khoản và mật khẩu đã được cung cấp trước đó và ấn vào nút đăng nhập.</w:t>
      </w:r>
    </w:p>
    <w:p w14:paraId="06904553" w14:textId="3FD49313" w:rsidR="00F16671" w:rsidRDefault="00C779BB" w:rsidP="001B236A">
      <w:pPr>
        <w:pStyle w:val="Nidungvnbn"/>
        <w:numPr>
          <w:ilvl w:val="0"/>
          <w:numId w:val="9"/>
        </w:numPr>
      </w:pPr>
      <w:r>
        <w:t xml:space="preserve">Nếu sai mật khẩu/ quên mật khẩu, người dùng sẽ ấn vào nút </w:t>
      </w:r>
      <w:r w:rsidR="00BD1099">
        <w:t xml:space="preserve">“Khôi phục mật khẩu” </w:t>
      </w:r>
      <w:r>
        <w:t>để</w:t>
      </w:r>
      <w:r w:rsidR="00F16671">
        <w:t xml:space="preserve"> được cung cấp mật khẩu mới</w:t>
      </w:r>
      <w:r>
        <w:t>.</w:t>
      </w:r>
    </w:p>
    <w:p w14:paraId="09F6DA91" w14:textId="117E0AE4" w:rsidR="00F16671" w:rsidRDefault="00F16671" w:rsidP="001B236A">
      <w:pPr>
        <w:pStyle w:val="Nidungvnbn"/>
        <w:numPr>
          <w:ilvl w:val="0"/>
          <w:numId w:val="9"/>
        </w:numPr>
      </w:pPr>
      <w:r>
        <w:t xml:space="preserve">Nếu đăng nhập thành công sẽ hiển thị thông báo thành công và </w:t>
      </w:r>
      <w:r w:rsidR="00BD1099">
        <w:t>chuyển vào giao diện chính.</w:t>
      </w:r>
    </w:p>
    <w:p w14:paraId="2EE1053B" w14:textId="67567A2A" w:rsidR="00C779BB" w:rsidRDefault="00C779BB" w:rsidP="001B236A">
      <w:pPr>
        <w:pStyle w:val="Nidungvnbn"/>
        <w:numPr>
          <w:ilvl w:val="0"/>
          <w:numId w:val="9"/>
        </w:numPr>
      </w:pPr>
      <w:r>
        <w:t>Khi đăng nhập sẽ vào được giao diện trang chủ tùy theo vai trò người sử dụng</w:t>
      </w:r>
    </w:p>
    <w:p w14:paraId="09927F94" w14:textId="4421FD10" w:rsidR="00C779BB" w:rsidRDefault="00C779BB" w:rsidP="00C779BB">
      <w:pPr>
        <w:pStyle w:val="Heading2"/>
      </w:pPr>
      <w:bookmarkStart w:id="15" w:name="_Toc183188883"/>
      <w:r>
        <w:t>Quên mật khẩu</w:t>
      </w:r>
      <w:bookmarkEnd w:id="15"/>
    </w:p>
    <w:p w14:paraId="66F62640" w14:textId="1749D8C4" w:rsidR="00F16671" w:rsidRDefault="00BD1099" w:rsidP="00F16671">
      <w:pPr>
        <w:pStyle w:val="Nidungvnbn"/>
        <w:rPr>
          <w:lang w:val="vi-VN"/>
        </w:rPr>
      </w:pPr>
      <w:r w:rsidRPr="00BD1099">
        <w:rPr>
          <w:noProof/>
          <w:lang w:val="vi-VN"/>
        </w:rPr>
        <w:lastRenderedPageBreak/>
        <w:drawing>
          <wp:inline distT="0" distB="0" distL="0" distR="0" wp14:anchorId="070D8A15" wp14:editId="1CE7CDCE">
            <wp:extent cx="5579745" cy="343281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745" cy="3432810"/>
                    </a:xfrm>
                    <a:prstGeom prst="rect">
                      <a:avLst/>
                    </a:prstGeom>
                  </pic:spPr>
                </pic:pic>
              </a:graphicData>
            </a:graphic>
          </wp:inline>
        </w:drawing>
      </w:r>
    </w:p>
    <w:p w14:paraId="420365AE" w14:textId="63903FDB" w:rsidR="00F16671" w:rsidRPr="00F16671" w:rsidRDefault="00F16671" w:rsidP="001B236A">
      <w:pPr>
        <w:pStyle w:val="Nidungvnbn"/>
        <w:numPr>
          <w:ilvl w:val="0"/>
          <w:numId w:val="11"/>
        </w:numPr>
        <w:rPr>
          <w:lang w:val="vi-VN"/>
        </w:rPr>
      </w:pPr>
      <w:r>
        <w:t xml:space="preserve">Người dùng có thể chọn </w:t>
      </w:r>
      <w:r w:rsidR="00BD1099">
        <w:t>nút quay lại</w:t>
      </w:r>
      <w:r>
        <w:t xml:space="preserve"> để quay lại trang đăng nhập</w:t>
      </w:r>
    </w:p>
    <w:p w14:paraId="54350DC2" w14:textId="364105D3" w:rsidR="00C779BB" w:rsidRDefault="00C779BB" w:rsidP="001B236A">
      <w:pPr>
        <w:pStyle w:val="Nidungvnbn"/>
        <w:numPr>
          <w:ilvl w:val="0"/>
          <w:numId w:val="8"/>
        </w:numPr>
      </w:pPr>
      <w:r>
        <w:t xml:space="preserve">Người dùng chọn </w:t>
      </w:r>
      <w:r w:rsidR="00F16671">
        <w:t>“</w:t>
      </w:r>
      <w:r w:rsidR="00BD1099">
        <w:t>Khôi phục mật khẩu</w:t>
      </w:r>
      <w:r w:rsidR="00F16671">
        <w:t>”</w:t>
      </w:r>
      <w:r>
        <w:t>, nhập thông tin</w:t>
      </w:r>
      <w:r w:rsidR="00BD1099">
        <w:t xml:space="preserve"> tên tài khoản,</w:t>
      </w:r>
      <w:r w:rsidR="00F16671">
        <w:t xml:space="preserve"> </w:t>
      </w:r>
      <w:r>
        <w:t>email</w:t>
      </w:r>
    </w:p>
    <w:p w14:paraId="604E944E" w14:textId="0DEA4978" w:rsidR="00F16671" w:rsidRDefault="00C779BB" w:rsidP="001B236A">
      <w:pPr>
        <w:pStyle w:val="Nidungvnbn"/>
        <w:numPr>
          <w:ilvl w:val="0"/>
          <w:numId w:val="8"/>
        </w:numPr>
      </w:pPr>
      <w:r>
        <w:t xml:space="preserve">Nếu thông tin đúng người dùng sẽ nhận được </w:t>
      </w:r>
      <w:r w:rsidR="00BD1099">
        <w:t xml:space="preserve">một mã </w:t>
      </w:r>
      <w:r w:rsidR="00F16671">
        <w:t>được gửi qua email</w:t>
      </w:r>
      <w:r w:rsidR="00BD1099">
        <w:t>.</w:t>
      </w:r>
    </w:p>
    <w:p w14:paraId="1D05191E" w14:textId="76BB02FD" w:rsidR="00F16671" w:rsidRDefault="00BD1099" w:rsidP="00F16671">
      <w:pPr>
        <w:pStyle w:val="Nidungvnbn"/>
        <w:ind w:left="720" w:firstLine="0"/>
      </w:pPr>
      <w:r w:rsidRPr="00BD1099">
        <w:rPr>
          <w:noProof/>
        </w:rPr>
        <w:drawing>
          <wp:inline distT="0" distB="0" distL="0" distR="0" wp14:anchorId="1B2F205C" wp14:editId="6CE70BC2">
            <wp:extent cx="5579745" cy="301688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79745" cy="3016885"/>
                    </a:xfrm>
                    <a:prstGeom prst="rect">
                      <a:avLst/>
                    </a:prstGeom>
                  </pic:spPr>
                </pic:pic>
              </a:graphicData>
            </a:graphic>
          </wp:inline>
        </w:drawing>
      </w:r>
    </w:p>
    <w:p w14:paraId="7F6EAB4D" w14:textId="2F6CD2B1" w:rsidR="00BD1099" w:rsidRDefault="00BD1099" w:rsidP="001B236A">
      <w:pPr>
        <w:pStyle w:val="Nidungvnbn"/>
        <w:numPr>
          <w:ilvl w:val="0"/>
          <w:numId w:val="8"/>
        </w:numPr>
      </w:pPr>
      <w:r>
        <w:t>Mật khẩu mới sẽ là số CCCD của người dùng</w:t>
      </w:r>
    </w:p>
    <w:p w14:paraId="7319AC30" w14:textId="0402D545" w:rsidR="002B132F" w:rsidRDefault="002B132F" w:rsidP="002B132F">
      <w:pPr>
        <w:pStyle w:val="Heading2"/>
        <w:rPr>
          <w:lang w:val="en-US"/>
        </w:rPr>
      </w:pPr>
      <w:bookmarkStart w:id="16" w:name="_Toc183188884"/>
      <w:r>
        <w:rPr>
          <w:lang w:val="en-US"/>
        </w:rPr>
        <w:t>Thay đổi mật khẩu</w:t>
      </w:r>
      <w:bookmarkEnd w:id="16"/>
    </w:p>
    <w:p w14:paraId="7BBC719C" w14:textId="2F70C898" w:rsidR="002B132F" w:rsidRDefault="002B132F" w:rsidP="001B236A">
      <w:pPr>
        <w:pStyle w:val="Nidungvnbn"/>
        <w:numPr>
          <w:ilvl w:val="0"/>
          <w:numId w:val="8"/>
        </w:numPr>
      </w:pPr>
      <w:r>
        <w:lastRenderedPageBreak/>
        <w:t xml:space="preserve">Sau khi đăng nhập thành công người dùng nhấn vào Avatar của mình ở góc phía trên bên </w:t>
      </w:r>
      <w:r w:rsidR="00BD1099">
        <w:t>phải</w:t>
      </w:r>
      <w:r>
        <w:t xml:space="preserve"> màn hình để vào giao diện thay đổi mật khẩu</w:t>
      </w:r>
    </w:p>
    <w:p w14:paraId="60E141BA" w14:textId="14CC308F" w:rsidR="002B132F" w:rsidRDefault="002B132F" w:rsidP="002B132F">
      <w:pPr>
        <w:pStyle w:val="Nidungvnbn"/>
        <w:ind w:left="720" w:firstLine="0"/>
      </w:pPr>
    </w:p>
    <w:p w14:paraId="045CEB27" w14:textId="17215788" w:rsidR="002B132F" w:rsidRDefault="002B132F" w:rsidP="001B236A">
      <w:pPr>
        <w:pStyle w:val="Nidungvnbn"/>
        <w:numPr>
          <w:ilvl w:val="0"/>
          <w:numId w:val="8"/>
        </w:numPr>
      </w:pPr>
      <w:r>
        <w:t>Người dùng nhập Mật khẩu hiện tại, Mật khẩu mới và Xác nhận mật khẩu sau đó nhấn “Đổi mật khẩu”</w:t>
      </w:r>
    </w:p>
    <w:p w14:paraId="7527C9A8" w14:textId="4FBC49FD" w:rsidR="002B132F" w:rsidRDefault="002B132F" w:rsidP="001B236A">
      <w:pPr>
        <w:pStyle w:val="Nidungvnbn"/>
        <w:numPr>
          <w:ilvl w:val="0"/>
          <w:numId w:val="8"/>
        </w:numPr>
      </w:pPr>
      <w:r>
        <w:t>Nếu người dùng nhập đúng thông tin sẽ hiện ra thông báo đổi mật khẩu thành công</w:t>
      </w:r>
    </w:p>
    <w:p w14:paraId="056F4F7F" w14:textId="2565200F" w:rsidR="002B132F" w:rsidRDefault="00BD1099" w:rsidP="002B132F">
      <w:pPr>
        <w:pStyle w:val="Nidungvnbn"/>
        <w:ind w:left="720" w:firstLine="0"/>
      </w:pPr>
      <w:r w:rsidRPr="00BD1099">
        <w:rPr>
          <w:noProof/>
        </w:rPr>
        <w:drawing>
          <wp:inline distT="0" distB="0" distL="0" distR="0" wp14:anchorId="6998382F" wp14:editId="25FAE663">
            <wp:extent cx="5579745" cy="3502660"/>
            <wp:effectExtent l="0" t="0" r="190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79745" cy="3502660"/>
                    </a:xfrm>
                    <a:prstGeom prst="rect">
                      <a:avLst/>
                    </a:prstGeom>
                  </pic:spPr>
                </pic:pic>
              </a:graphicData>
            </a:graphic>
          </wp:inline>
        </w:drawing>
      </w:r>
    </w:p>
    <w:p w14:paraId="3D246C7B" w14:textId="2ECAE3FB" w:rsidR="002B132F" w:rsidRDefault="002B132F" w:rsidP="001B236A">
      <w:pPr>
        <w:pStyle w:val="Nidungvnbn"/>
        <w:numPr>
          <w:ilvl w:val="0"/>
          <w:numId w:val="8"/>
        </w:numPr>
      </w:pPr>
      <w:r>
        <w:t>Người dùng nhấn “Xác nhận” để quay lại trang chủ</w:t>
      </w:r>
    </w:p>
    <w:p w14:paraId="3898ED80" w14:textId="482E782D" w:rsidR="002B132F" w:rsidRDefault="002B132F" w:rsidP="002B132F">
      <w:pPr>
        <w:pStyle w:val="Heading2"/>
        <w:rPr>
          <w:lang w:val="en-US"/>
        </w:rPr>
      </w:pPr>
      <w:bookmarkStart w:id="17" w:name="_Toc183188885"/>
      <w:r>
        <w:rPr>
          <w:lang w:val="en-US"/>
        </w:rPr>
        <w:t>Thay đổi ngôn ngữ</w:t>
      </w:r>
      <w:bookmarkEnd w:id="17"/>
    </w:p>
    <w:p w14:paraId="39C5282C" w14:textId="35C57F1B" w:rsidR="002B132F" w:rsidRDefault="002B132F" w:rsidP="001B236A">
      <w:pPr>
        <w:pStyle w:val="Nidungvnbn"/>
        <w:numPr>
          <w:ilvl w:val="0"/>
          <w:numId w:val="8"/>
        </w:numPr>
      </w:pPr>
      <w:r>
        <w:t>Người dùng muốn thay đổi ngôn ngữ chọn ô “Ngôn ngữ” ở góc phía trên bên phải màn hình</w:t>
      </w:r>
    </w:p>
    <w:p w14:paraId="74A9F5D6" w14:textId="76614580" w:rsidR="002B132F" w:rsidRDefault="00BD1099" w:rsidP="002B132F">
      <w:pPr>
        <w:pStyle w:val="Nidungvnbn"/>
        <w:ind w:left="720" w:firstLine="0"/>
      </w:pPr>
      <w:r w:rsidRPr="00BD1099">
        <w:rPr>
          <w:noProof/>
        </w:rPr>
        <w:lastRenderedPageBreak/>
        <w:drawing>
          <wp:inline distT="0" distB="0" distL="0" distR="0" wp14:anchorId="0CB42B1A" wp14:editId="16DC21FF">
            <wp:extent cx="5579745" cy="286004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9745" cy="2860040"/>
                    </a:xfrm>
                    <a:prstGeom prst="rect">
                      <a:avLst/>
                    </a:prstGeom>
                  </pic:spPr>
                </pic:pic>
              </a:graphicData>
            </a:graphic>
          </wp:inline>
        </w:drawing>
      </w:r>
    </w:p>
    <w:p w14:paraId="1BF2BC51" w14:textId="6CCEE756" w:rsidR="002B132F" w:rsidRDefault="002B132F" w:rsidP="001B236A">
      <w:pPr>
        <w:pStyle w:val="Nidungvnbn"/>
        <w:numPr>
          <w:ilvl w:val="0"/>
          <w:numId w:val="8"/>
        </w:numPr>
      </w:pPr>
      <w:r>
        <w:t>Người dùng chọn ngôn ngữ muốn thay đổi</w:t>
      </w:r>
    </w:p>
    <w:p w14:paraId="588DB0FF" w14:textId="7C1B656C" w:rsidR="002B132F" w:rsidRPr="002B132F" w:rsidRDefault="00BD1099" w:rsidP="002B132F">
      <w:pPr>
        <w:pStyle w:val="Nidungvnbn"/>
        <w:ind w:left="720" w:firstLine="0"/>
      </w:pPr>
      <w:r w:rsidRPr="00BD1099">
        <w:rPr>
          <w:noProof/>
        </w:rPr>
        <w:drawing>
          <wp:inline distT="0" distB="0" distL="0" distR="0" wp14:anchorId="420EE4B5" wp14:editId="4A968E2B">
            <wp:extent cx="5579745" cy="287782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2877820"/>
                    </a:xfrm>
                    <a:prstGeom prst="rect">
                      <a:avLst/>
                    </a:prstGeom>
                  </pic:spPr>
                </pic:pic>
              </a:graphicData>
            </a:graphic>
          </wp:inline>
        </w:drawing>
      </w:r>
    </w:p>
    <w:p w14:paraId="2CC72FAB" w14:textId="563EAD3D" w:rsidR="00C779BB" w:rsidRDefault="002B132F" w:rsidP="00C779BB">
      <w:pPr>
        <w:pStyle w:val="Heading2"/>
        <w:rPr>
          <w:lang w:val="en-US"/>
        </w:rPr>
      </w:pPr>
      <w:bookmarkStart w:id="18" w:name="_Toc183188886"/>
      <w:r>
        <w:rPr>
          <w:lang w:val="en-US"/>
        </w:rPr>
        <w:t>Quản lý tất cả dữ liệu với vai trò quản lý</w:t>
      </w:r>
      <w:bookmarkEnd w:id="18"/>
    </w:p>
    <w:p w14:paraId="3D88F293" w14:textId="7FA86C18" w:rsidR="002B132F" w:rsidRDefault="002B132F" w:rsidP="002B132F">
      <w:pPr>
        <w:pStyle w:val="Nidungvnbn"/>
      </w:pPr>
      <w:r w:rsidRPr="002B132F">
        <w:t>Để sử dụng chức năng này, chủ phòng khám cần phải đăng nhập vào phần mềm.</w:t>
      </w:r>
    </w:p>
    <w:p w14:paraId="6F88A7D9" w14:textId="5E4A0F4D" w:rsidR="002B132F" w:rsidRDefault="002B132F" w:rsidP="002B132F">
      <w:pPr>
        <w:pStyle w:val="Nidungvnbn"/>
      </w:pPr>
      <w:r>
        <w:t xml:space="preserve">Đăng nhập thành công với Username có dạng: </w:t>
      </w:r>
      <w:r w:rsidRPr="002B132F">
        <w:rPr>
          <w:b/>
          <w:bCs/>
        </w:rPr>
        <w:t>CPK + mã số.</w:t>
      </w:r>
    </w:p>
    <w:p w14:paraId="689C2924" w14:textId="77777777" w:rsidR="002B132F" w:rsidRDefault="002B132F" w:rsidP="002B132F">
      <w:pPr>
        <w:pStyle w:val="Nidungvnbn"/>
      </w:pPr>
      <w:r>
        <w:t>Ví dụ: Chủ phòng khám thứ nhất có tên Nguyễn Thị Hoa</w:t>
      </w:r>
    </w:p>
    <w:p w14:paraId="49E326EA" w14:textId="77777777" w:rsidR="002B132F" w:rsidRDefault="002B132F" w:rsidP="002B132F">
      <w:pPr>
        <w:pStyle w:val="Nidungvnbn"/>
      </w:pPr>
      <w:r>
        <w:t>→  Username: CPK01.</w:t>
      </w:r>
    </w:p>
    <w:p w14:paraId="7B47CB1B" w14:textId="6D5D4661" w:rsidR="002B132F" w:rsidRDefault="002B132F" w:rsidP="002B132F">
      <w:pPr>
        <w:pStyle w:val="Nidungvnbn"/>
      </w:pPr>
      <w:r>
        <w:lastRenderedPageBreak/>
        <w:t>Sau khi hệ thống kiểm tra dựa vào tài khoản với username có 3 chữ đầu là CPK, thì hệ thống sẽ chuyển qua màn hình làm việc của chủ phòng khám.</w:t>
      </w:r>
    </w:p>
    <w:p w14:paraId="38E1FF49" w14:textId="157992AD" w:rsidR="002B132F" w:rsidRPr="002B132F" w:rsidRDefault="002B132F" w:rsidP="002B132F">
      <w:pPr>
        <w:pStyle w:val="Nidungvnbn"/>
      </w:pPr>
      <w:r w:rsidRPr="002B132F">
        <w:rPr>
          <w:noProof/>
        </w:rPr>
        <w:drawing>
          <wp:inline distT="0" distB="0" distL="0" distR="0" wp14:anchorId="67A54A40" wp14:editId="648655C8">
            <wp:extent cx="4937760" cy="352841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5708" cy="3534096"/>
                    </a:xfrm>
                    <a:prstGeom prst="rect">
                      <a:avLst/>
                    </a:prstGeom>
                  </pic:spPr>
                </pic:pic>
              </a:graphicData>
            </a:graphic>
          </wp:inline>
        </w:drawing>
      </w:r>
    </w:p>
    <w:p w14:paraId="6AD05AF7" w14:textId="3A3D10C3" w:rsidR="002B132F" w:rsidRDefault="002B132F" w:rsidP="002B132F">
      <w:pPr>
        <w:pStyle w:val="Heading3"/>
      </w:pPr>
      <w:bookmarkStart w:id="19" w:name="_Toc183188887"/>
      <w:r>
        <w:t>Quản lý thông tin</w:t>
      </w:r>
      <w:bookmarkEnd w:id="19"/>
    </w:p>
    <w:p w14:paraId="333352E0" w14:textId="57D7AFCF" w:rsidR="002B132F" w:rsidRDefault="002B132F" w:rsidP="001B236A">
      <w:pPr>
        <w:pStyle w:val="Nidungvnbn"/>
        <w:numPr>
          <w:ilvl w:val="0"/>
          <w:numId w:val="8"/>
        </w:numPr>
      </w:pPr>
      <w:r>
        <w:t>Người dùng chọn “Quản lý thông tin” để có thể lựa chọn loại thông tin muốn xem</w:t>
      </w:r>
    </w:p>
    <w:p w14:paraId="08808AD8" w14:textId="103F7893" w:rsidR="002B132F" w:rsidRDefault="002B132F" w:rsidP="002B132F">
      <w:pPr>
        <w:pStyle w:val="Nidungvnbn"/>
        <w:ind w:left="720" w:firstLine="0"/>
      </w:pPr>
      <w:r w:rsidRPr="002B132F">
        <w:rPr>
          <w:noProof/>
        </w:rPr>
        <w:lastRenderedPageBreak/>
        <w:drawing>
          <wp:inline distT="0" distB="0" distL="0" distR="0" wp14:anchorId="50E5A3F9" wp14:editId="17C8DFD4">
            <wp:extent cx="5124670" cy="36742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6530" cy="3682728"/>
                    </a:xfrm>
                    <a:prstGeom prst="rect">
                      <a:avLst/>
                    </a:prstGeom>
                  </pic:spPr>
                </pic:pic>
              </a:graphicData>
            </a:graphic>
          </wp:inline>
        </w:drawing>
      </w:r>
    </w:p>
    <w:p w14:paraId="6E01477D" w14:textId="2FDCBC75" w:rsidR="002B132F" w:rsidRDefault="002B132F" w:rsidP="001B236A">
      <w:pPr>
        <w:pStyle w:val="Nidungvnbn"/>
        <w:numPr>
          <w:ilvl w:val="0"/>
          <w:numId w:val="8"/>
        </w:numPr>
      </w:pPr>
      <w:r>
        <w:t>Ấn “Thông tin nhân viên” để xem danh sách nhân viên Bác sĩ và Lễ tân</w:t>
      </w:r>
    </w:p>
    <w:p w14:paraId="4236B264" w14:textId="41881C8C" w:rsidR="002B132F" w:rsidRDefault="002B132F" w:rsidP="001B236A">
      <w:pPr>
        <w:pStyle w:val="Nidungvnbn"/>
        <w:numPr>
          <w:ilvl w:val="0"/>
          <w:numId w:val="8"/>
        </w:numPr>
      </w:pPr>
      <w:r>
        <w:t>Ấn “Bác sĩ” để xem danh sách bác sĩ</w:t>
      </w:r>
    </w:p>
    <w:p w14:paraId="61045D2E" w14:textId="3114C1FE" w:rsidR="002B132F" w:rsidRDefault="002B132F" w:rsidP="002B132F">
      <w:pPr>
        <w:pStyle w:val="Nidungvnbn"/>
        <w:ind w:left="720" w:firstLine="0"/>
      </w:pPr>
      <w:r w:rsidRPr="002B132F">
        <w:rPr>
          <w:noProof/>
        </w:rPr>
        <w:drawing>
          <wp:inline distT="0" distB="0" distL="0" distR="0" wp14:anchorId="198B1147" wp14:editId="191D2D70">
            <wp:extent cx="4988707" cy="3574473"/>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95758" cy="3579525"/>
                    </a:xfrm>
                    <a:prstGeom prst="rect">
                      <a:avLst/>
                    </a:prstGeom>
                  </pic:spPr>
                </pic:pic>
              </a:graphicData>
            </a:graphic>
          </wp:inline>
        </w:drawing>
      </w:r>
    </w:p>
    <w:p w14:paraId="26E7F164" w14:textId="65B64338" w:rsidR="002B132F" w:rsidRDefault="002B132F" w:rsidP="001B236A">
      <w:pPr>
        <w:pStyle w:val="Nidungvnbn"/>
        <w:numPr>
          <w:ilvl w:val="0"/>
          <w:numId w:val="8"/>
        </w:numPr>
      </w:pPr>
      <w:r>
        <w:t>Ấn “Lễ tân” để xem danh sách lễ tân</w:t>
      </w:r>
    </w:p>
    <w:p w14:paraId="1C3DAFC9" w14:textId="675265F2" w:rsidR="002B132F" w:rsidRDefault="002B132F" w:rsidP="002B132F">
      <w:pPr>
        <w:pStyle w:val="Nidungvnbn"/>
        <w:ind w:left="720" w:firstLine="0"/>
      </w:pPr>
      <w:r w:rsidRPr="002B132F">
        <w:rPr>
          <w:noProof/>
        </w:rPr>
        <w:lastRenderedPageBreak/>
        <w:drawing>
          <wp:inline distT="0" distB="0" distL="0" distR="0" wp14:anchorId="03A1625C" wp14:editId="277F07EF">
            <wp:extent cx="5294630" cy="3774389"/>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411" cy="3788490"/>
                    </a:xfrm>
                    <a:prstGeom prst="rect">
                      <a:avLst/>
                    </a:prstGeom>
                  </pic:spPr>
                </pic:pic>
              </a:graphicData>
            </a:graphic>
          </wp:inline>
        </w:drawing>
      </w:r>
    </w:p>
    <w:p w14:paraId="5F1DEA1A" w14:textId="561E06E2" w:rsidR="002B132F" w:rsidRDefault="002B132F" w:rsidP="001B236A">
      <w:pPr>
        <w:pStyle w:val="Nidungvnbn"/>
        <w:numPr>
          <w:ilvl w:val="0"/>
          <w:numId w:val="8"/>
        </w:numPr>
      </w:pPr>
      <w:r>
        <w:t>Ngoài ra còn có chức năng “Thêm nhân viên”, “Sửa thông tin”, “Vô hiệu hóa” và “Tìm kiếm”</w:t>
      </w:r>
    </w:p>
    <w:p w14:paraId="38581753" w14:textId="77777777" w:rsidR="003E7E4A" w:rsidRDefault="002B132F" w:rsidP="001B236A">
      <w:pPr>
        <w:pStyle w:val="Nidungvnbn"/>
        <w:numPr>
          <w:ilvl w:val="1"/>
          <w:numId w:val="8"/>
        </w:numPr>
      </w:pPr>
      <w:r w:rsidRPr="002B132F">
        <w:t>Thêm: Hiển thị form thêm “Bác sĩ” hoặc “Lễ tân” tùy theo người dùng đang xem ở danh sách nào. Khi nhập đủ thông tin thì ấn nút “</w:t>
      </w:r>
      <w:r w:rsidR="003E7E4A">
        <w:t>Xác nhận</w:t>
      </w:r>
      <w:r w:rsidRPr="002B132F">
        <w:t>”,</w:t>
      </w:r>
      <w:r>
        <w:t xml:space="preserve"> </w:t>
      </w:r>
      <w:r w:rsidRPr="002B132F">
        <w:t>sẽ được thêm vào danh sách</w:t>
      </w:r>
    </w:p>
    <w:p w14:paraId="26BB94FE" w14:textId="1A4F0CF7" w:rsidR="00D27F95" w:rsidRDefault="007A6494" w:rsidP="003E7E4A">
      <w:pPr>
        <w:pStyle w:val="Nidungvnbn"/>
      </w:pPr>
      <w:r w:rsidRPr="007A6494">
        <w:rPr>
          <w:noProof/>
        </w:rPr>
        <w:drawing>
          <wp:inline distT="0" distB="0" distL="0" distR="0" wp14:anchorId="65B1130E" wp14:editId="507DA13B">
            <wp:extent cx="5579745" cy="292036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920365"/>
                    </a:xfrm>
                    <a:prstGeom prst="rect">
                      <a:avLst/>
                    </a:prstGeom>
                  </pic:spPr>
                </pic:pic>
              </a:graphicData>
            </a:graphic>
          </wp:inline>
        </w:drawing>
      </w:r>
    </w:p>
    <w:p w14:paraId="71D6DCA0" w14:textId="64B7FC01" w:rsidR="002B132F" w:rsidRPr="00D55EEA" w:rsidRDefault="003E7E4A" w:rsidP="001B236A">
      <w:pPr>
        <w:pStyle w:val="Nidungvnbn"/>
        <w:numPr>
          <w:ilvl w:val="1"/>
          <w:numId w:val="8"/>
        </w:numPr>
      </w:pPr>
      <w:r w:rsidRPr="00D55EEA">
        <w:rPr>
          <w:color w:val="000000"/>
        </w:rPr>
        <w:lastRenderedPageBreak/>
        <w:t>Sửa: Chọn nhân viên muốn sửa và ấn nút “Sửa thông tin”. Giao diện sẽ hiển thị thông tin nhân viên đó, sửa thông tin và ấn nút “</w:t>
      </w:r>
      <w:r w:rsidR="003704AB">
        <w:rPr>
          <w:color w:val="000000"/>
        </w:rPr>
        <w:t>Xong</w:t>
      </w:r>
      <w:r w:rsidRPr="00D55EEA">
        <w:rPr>
          <w:color w:val="000000"/>
        </w:rPr>
        <w:t>” thì dữ liệu bác sĩ sẽ được cập nhật.</w:t>
      </w:r>
    </w:p>
    <w:p w14:paraId="481F2615" w14:textId="0A8FBFEA" w:rsidR="003E7E4A" w:rsidRDefault="007A6494" w:rsidP="003E7E4A">
      <w:pPr>
        <w:pStyle w:val="Nidungvnbn"/>
      </w:pPr>
      <w:r w:rsidRPr="007A6494">
        <w:rPr>
          <w:noProof/>
        </w:rPr>
        <w:drawing>
          <wp:inline distT="0" distB="0" distL="0" distR="0" wp14:anchorId="47C22935" wp14:editId="39ACC86B">
            <wp:extent cx="5579745" cy="2908935"/>
            <wp:effectExtent l="0" t="0" r="1905"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908935"/>
                    </a:xfrm>
                    <a:prstGeom prst="rect">
                      <a:avLst/>
                    </a:prstGeom>
                  </pic:spPr>
                </pic:pic>
              </a:graphicData>
            </a:graphic>
          </wp:inline>
        </w:drawing>
      </w:r>
    </w:p>
    <w:p w14:paraId="37FE24A9" w14:textId="75B6568C" w:rsidR="003E7E4A" w:rsidRDefault="003E7E4A" w:rsidP="001B236A">
      <w:pPr>
        <w:pStyle w:val="Nidungvnbn"/>
        <w:numPr>
          <w:ilvl w:val="1"/>
          <w:numId w:val="8"/>
        </w:numPr>
      </w:pPr>
      <w:r w:rsidRPr="003E7E4A">
        <w:t xml:space="preserve">Vô hiệu: Chọn </w:t>
      </w:r>
      <w:r>
        <w:t>nhân viên</w:t>
      </w:r>
      <w:r w:rsidRPr="003E7E4A">
        <w:t xml:space="preserve"> muốn vô hiệu và ấn nút “Vô hiệu</w:t>
      </w:r>
      <w:r>
        <w:t xml:space="preserve"> hóa</w:t>
      </w:r>
      <w:r w:rsidRPr="003E7E4A">
        <w:t>”. Giao diện sẽ hiển thị thông báo có muốn hủy kích hoạt tài khoản. Khi ấn “</w:t>
      </w:r>
      <w:r w:rsidR="007A6494">
        <w:t>Yes</w:t>
      </w:r>
      <w:r w:rsidRPr="003E7E4A">
        <w:t>” sẽ hủy kích hoạt tài khoản của bác sĩ đó. Tài khoản sau khi bị hủy sẽ không thể đăng nhập vào hệ thống.</w:t>
      </w:r>
    </w:p>
    <w:p w14:paraId="13D49E4D" w14:textId="001F4E1C" w:rsidR="003E7E4A" w:rsidRDefault="007A6494" w:rsidP="007A6494">
      <w:pPr>
        <w:pStyle w:val="Nidungvnbn"/>
        <w:jc w:val="center"/>
      </w:pPr>
      <w:r w:rsidRPr="007A6494">
        <w:rPr>
          <w:noProof/>
        </w:rPr>
        <w:drawing>
          <wp:inline distT="0" distB="0" distL="0" distR="0" wp14:anchorId="4C0442C4" wp14:editId="5A8234B1">
            <wp:extent cx="3181794" cy="1952898"/>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81794" cy="1952898"/>
                    </a:xfrm>
                    <a:prstGeom prst="rect">
                      <a:avLst/>
                    </a:prstGeom>
                  </pic:spPr>
                </pic:pic>
              </a:graphicData>
            </a:graphic>
          </wp:inline>
        </w:drawing>
      </w:r>
    </w:p>
    <w:p w14:paraId="4D629B1C" w14:textId="5EA764D2" w:rsidR="00237FC1" w:rsidRDefault="00237FC1" w:rsidP="001B236A">
      <w:pPr>
        <w:pStyle w:val="Nidungvnbn"/>
        <w:numPr>
          <w:ilvl w:val="0"/>
          <w:numId w:val="8"/>
        </w:numPr>
      </w:pPr>
      <w:r>
        <w:t>Ấn “Thông tin bệnh nhân” để xem danh sách thông tin bệnh nhân</w:t>
      </w:r>
    </w:p>
    <w:p w14:paraId="13BC4E52" w14:textId="29F55BF5" w:rsidR="00D55EEA" w:rsidRDefault="007A6494" w:rsidP="007A6494">
      <w:pPr>
        <w:pStyle w:val="Nidungvnbn"/>
        <w:ind w:left="360" w:firstLine="360"/>
      </w:pPr>
      <w:r w:rsidRPr="007A6494">
        <w:rPr>
          <w:noProof/>
        </w:rPr>
        <w:lastRenderedPageBreak/>
        <w:drawing>
          <wp:inline distT="0" distB="0" distL="0" distR="0" wp14:anchorId="19018EE6" wp14:editId="7B2941E5">
            <wp:extent cx="5579745" cy="2894330"/>
            <wp:effectExtent l="0" t="0" r="190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2894330"/>
                    </a:xfrm>
                    <a:prstGeom prst="rect">
                      <a:avLst/>
                    </a:prstGeom>
                  </pic:spPr>
                </pic:pic>
              </a:graphicData>
            </a:graphic>
          </wp:inline>
        </w:drawing>
      </w:r>
    </w:p>
    <w:p w14:paraId="1BECE69D" w14:textId="536093E7" w:rsidR="00D55EEA" w:rsidRDefault="00D55EEA" w:rsidP="00D55EEA">
      <w:pPr>
        <w:pStyle w:val="Heading3"/>
      </w:pPr>
      <w:bookmarkStart w:id="20" w:name="_Toc183188888"/>
      <w:r>
        <w:t>Quản lý lịch làm việc</w:t>
      </w:r>
      <w:bookmarkEnd w:id="20"/>
    </w:p>
    <w:p w14:paraId="3B16F6A9" w14:textId="39BBE0F9" w:rsidR="00D55EEA" w:rsidRDefault="00D55EEA" w:rsidP="001B236A">
      <w:pPr>
        <w:pStyle w:val="Nidungvnbn"/>
        <w:numPr>
          <w:ilvl w:val="0"/>
          <w:numId w:val="8"/>
        </w:numPr>
      </w:pPr>
      <w:r w:rsidRPr="00D55EEA">
        <w:t>Để quản lý lịch làm việc của bác sĩ, chọn mục “Quản lý lịch làm việc”</w:t>
      </w:r>
      <w:r>
        <w:t>.</w:t>
      </w:r>
    </w:p>
    <w:p w14:paraId="77B292D6" w14:textId="57D6300A" w:rsidR="00D55EEA" w:rsidRDefault="007A6494" w:rsidP="00D55EEA">
      <w:pPr>
        <w:pStyle w:val="Nidungvnbn"/>
        <w:ind w:left="720" w:firstLine="0"/>
      </w:pPr>
      <w:r w:rsidRPr="007A6494">
        <w:rPr>
          <w:noProof/>
        </w:rPr>
        <w:drawing>
          <wp:inline distT="0" distB="0" distL="0" distR="0" wp14:anchorId="4EFDC799" wp14:editId="57807142">
            <wp:extent cx="5579745" cy="2566035"/>
            <wp:effectExtent l="0" t="0" r="190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2566035"/>
                    </a:xfrm>
                    <a:prstGeom prst="rect">
                      <a:avLst/>
                    </a:prstGeom>
                  </pic:spPr>
                </pic:pic>
              </a:graphicData>
            </a:graphic>
          </wp:inline>
        </w:drawing>
      </w:r>
    </w:p>
    <w:p w14:paraId="47423332" w14:textId="47B383EA" w:rsidR="003E7E4A" w:rsidRDefault="00D55EEA" w:rsidP="001B236A">
      <w:pPr>
        <w:pStyle w:val="Nidungvnbn"/>
        <w:numPr>
          <w:ilvl w:val="0"/>
          <w:numId w:val="8"/>
        </w:numPr>
      </w:pPr>
      <w:r>
        <w:t xml:space="preserve">Có thể </w:t>
      </w:r>
      <w:r w:rsidR="007A6494">
        <w:t>chọn</w:t>
      </w:r>
      <w:r>
        <w:t xml:space="preserve"> theo </w:t>
      </w:r>
      <w:r w:rsidR="007A6494">
        <w:t>tháng</w:t>
      </w:r>
      <w:r>
        <w:t xml:space="preserve"> </w:t>
      </w:r>
      <w:r w:rsidR="007A6494">
        <w:t>để xem ngày các tháng</w:t>
      </w:r>
    </w:p>
    <w:p w14:paraId="4CD8884A" w14:textId="5F73DDCE" w:rsidR="007A6494" w:rsidRDefault="007A6494" w:rsidP="001B236A">
      <w:pPr>
        <w:pStyle w:val="Nidungvnbn"/>
        <w:numPr>
          <w:ilvl w:val="0"/>
          <w:numId w:val="8"/>
        </w:numPr>
      </w:pPr>
      <w:r>
        <w:t>Nhấn vào ô “Bác Sĩ” để chọn bác sĩ muốn thêm lịch làm</w:t>
      </w:r>
    </w:p>
    <w:p w14:paraId="7B1123FD" w14:textId="49D92DD0" w:rsidR="007A6494" w:rsidRDefault="007A6494" w:rsidP="007A6494">
      <w:pPr>
        <w:pStyle w:val="Nidungvnbn"/>
        <w:ind w:left="720" w:firstLine="0"/>
        <w:jc w:val="center"/>
      </w:pPr>
      <w:r w:rsidRPr="007A6494">
        <w:rPr>
          <w:noProof/>
        </w:rPr>
        <w:lastRenderedPageBreak/>
        <w:drawing>
          <wp:inline distT="0" distB="0" distL="0" distR="0" wp14:anchorId="76430D11" wp14:editId="055931D3">
            <wp:extent cx="4010585" cy="1428949"/>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10585" cy="1428949"/>
                    </a:xfrm>
                    <a:prstGeom prst="rect">
                      <a:avLst/>
                    </a:prstGeom>
                  </pic:spPr>
                </pic:pic>
              </a:graphicData>
            </a:graphic>
          </wp:inline>
        </w:drawing>
      </w:r>
    </w:p>
    <w:p w14:paraId="2BBF6D50" w14:textId="622209FA" w:rsidR="007A6494" w:rsidRDefault="007A6494" w:rsidP="001B236A">
      <w:pPr>
        <w:pStyle w:val="Nidungvnbn"/>
        <w:numPr>
          <w:ilvl w:val="0"/>
          <w:numId w:val="8"/>
        </w:numPr>
        <w:jc w:val="left"/>
      </w:pPr>
      <w:r>
        <w:t xml:space="preserve">Màn hình sẽ hiển thị danh sách bác sĩ </w:t>
      </w:r>
    </w:p>
    <w:p w14:paraId="4EE5B760" w14:textId="142FC0B4" w:rsidR="007A6494" w:rsidRDefault="007A6494" w:rsidP="007A6494">
      <w:pPr>
        <w:pStyle w:val="Nidungvnbn"/>
        <w:ind w:left="720" w:firstLine="0"/>
        <w:jc w:val="left"/>
        <w:rPr>
          <w:b/>
          <w:bCs/>
        </w:rPr>
      </w:pPr>
      <w:r w:rsidRPr="007A6494">
        <w:rPr>
          <w:b/>
          <w:bCs/>
          <w:noProof/>
        </w:rPr>
        <w:drawing>
          <wp:inline distT="0" distB="0" distL="0" distR="0" wp14:anchorId="3977A3EC" wp14:editId="6C8061AB">
            <wp:extent cx="5579745" cy="293497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2934970"/>
                    </a:xfrm>
                    <a:prstGeom prst="rect">
                      <a:avLst/>
                    </a:prstGeom>
                  </pic:spPr>
                </pic:pic>
              </a:graphicData>
            </a:graphic>
          </wp:inline>
        </w:drawing>
      </w:r>
    </w:p>
    <w:p w14:paraId="07007C4E" w14:textId="3ED6429E" w:rsidR="007A6494" w:rsidRPr="007A6494" w:rsidRDefault="007A6494" w:rsidP="001B236A">
      <w:pPr>
        <w:pStyle w:val="Nidungvnbn"/>
        <w:numPr>
          <w:ilvl w:val="0"/>
          <w:numId w:val="8"/>
        </w:numPr>
        <w:jc w:val="left"/>
        <w:rPr>
          <w:b/>
          <w:bCs/>
        </w:rPr>
      </w:pPr>
      <w:r>
        <w:t>Chọn bác sĩ muốn thêm lịch làm và tiến hành chọn ngày làm</w:t>
      </w:r>
    </w:p>
    <w:p w14:paraId="3CC66AAF" w14:textId="1DBE98D1" w:rsidR="007A6494" w:rsidRDefault="007A6494" w:rsidP="007A6494">
      <w:pPr>
        <w:pStyle w:val="Nidungvnbn"/>
        <w:ind w:left="720" w:firstLine="0"/>
        <w:rPr>
          <w:b/>
          <w:bCs/>
        </w:rPr>
      </w:pPr>
      <w:r w:rsidRPr="007A6494">
        <w:rPr>
          <w:b/>
          <w:bCs/>
          <w:noProof/>
        </w:rPr>
        <w:drawing>
          <wp:inline distT="0" distB="0" distL="0" distR="0" wp14:anchorId="64D9F6E5" wp14:editId="54D8D70B">
            <wp:extent cx="5579745" cy="2950845"/>
            <wp:effectExtent l="0" t="0" r="190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2950845"/>
                    </a:xfrm>
                    <a:prstGeom prst="rect">
                      <a:avLst/>
                    </a:prstGeom>
                  </pic:spPr>
                </pic:pic>
              </a:graphicData>
            </a:graphic>
          </wp:inline>
        </w:drawing>
      </w:r>
    </w:p>
    <w:p w14:paraId="33F938E8" w14:textId="40E88ACB" w:rsidR="007A6494" w:rsidRPr="007A6494" w:rsidRDefault="007A6494" w:rsidP="001B236A">
      <w:pPr>
        <w:pStyle w:val="Nidungvnbn"/>
        <w:numPr>
          <w:ilvl w:val="0"/>
          <w:numId w:val="8"/>
        </w:numPr>
        <w:rPr>
          <w:b/>
          <w:bCs/>
        </w:rPr>
      </w:pPr>
      <w:r>
        <w:lastRenderedPageBreak/>
        <w:t>Màn hình sẽ hiển thị ca làm muốn phân cho bác sĩ đó</w:t>
      </w:r>
    </w:p>
    <w:p w14:paraId="34216C28" w14:textId="60BE818E" w:rsidR="007A6494" w:rsidRDefault="007A6494" w:rsidP="007A6494">
      <w:pPr>
        <w:pStyle w:val="Nidungvnbn"/>
        <w:ind w:left="720" w:firstLine="0"/>
        <w:rPr>
          <w:b/>
          <w:bCs/>
        </w:rPr>
      </w:pPr>
      <w:r w:rsidRPr="007A6494">
        <w:rPr>
          <w:b/>
          <w:bCs/>
          <w:noProof/>
        </w:rPr>
        <w:drawing>
          <wp:inline distT="0" distB="0" distL="0" distR="0" wp14:anchorId="000AE4EE" wp14:editId="0073422E">
            <wp:extent cx="5579745" cy="3631565"/>
            <wp:effectExtent l="0" t="0" r="190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631565"/>
                    </a:xfrm>
                    <a:prstGeom prst="rect">
                      <a:avLst/>
                    </a:prstGeom>
                  </pic:spPr>
                </pic:pic>
              </a:graphicData>
            </a:graphic>
          </wp:inline>
        </w:drawing>
      </w:r>
    </w:p>
    <w:p w14:paraId="077D00D2" w14:textId="4A1ED768" w:rsidR="007A6494" w:rsidRPr="007A6494" w:rsidRDefault="007A6494" w:rsidP="001B236A">
      <w:pPr>
        <w:pStyle w:val="Nidungvnbn"/>
        <w:numPr>
          <w:ilvl w:val="0"/>
          <w:numId w:val="8"/>
        </w:numPr>
      </w:pPr>
      <w:r>
        <w:t>Khi chọn ca làm cho bác sĩ đó ngày làm hôm đó sẽ được đổi thành màu Xanh</w:t>
      </w:r>
    </w:p>
    <w:p w14:paraId="1B201BFC" w14:textId="23B4BCA8" w:rsidR="00C779BB" w:rsidRDefault="00C779BB" w:rsidP="00C779BB">
      <w:pPr>
        <w:pStyle w:val="Heading3"/>
      </w:pPr>
      <w:bookmarkStart w:id="21" w:name="_Toc183188889"/>
      <w:r>
        <w:t>Quản lý kho vật tư, dịch vụ</w:t>
      </w:r>
      <w:bookmarkEnd w:id="21"/>
    </w:p>
    <w:p w14:paraId="39DE4845" w14:textId="0F90DD75" w:rsidR="00C779BB" w:rsidRDefault="00C779BB" w:rsidP="001B236A">
      <w:pPr>
        <w:pStyle w:val="Nidungvnbn"/>
        <w:numPr>
          <w:ilvl w:val="0"/>
          <w:numId w:val="7"/>
        </w:numPr>
      </w:pPr>
      <w:r>
        <w:t>Người dụng chọn ô “</w:t>
      </w:r>
      <w:r w:rsidR="00876B47">
        <w:t>Quản lý vật tư y tế</w:t>
      </w:r>
      <w:r>
        <w:t>” để vào giao diện quản lý</w:t>
      </w:r>
    </w:p>
    <w:p w14:paraId="438C7A1D" w14:textId="570838B7" w:rsidR="00876B47" w:rsidRDefault="007A6494" w:rsidP="00876B47">
      <w:pPr>
        <w:pStyle w:val="Nidungvnbn"/>
        <w:ind w:left="720" w:firstLine="0"/>
      </w:pPr>
      <w:r w:rsidRPr="007A6494">
        <w:rPr>
          <w:noProof/>
        </w:rPr>
        <w:drawing>
          <wp:inline distT="0" distB="0" distL="0" distR="0" wp14:anchorId="7174A5F6" wp14:editId="73925D47">
            <wp:extent cx="5579745" cy="280860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808605"/>
                    </a:xfrm>
                    <a:prstGeom prst="rect">
                      <a:avLst/>
                    </a:prstGeom>
                  </pic:spPr>
                </pic:pic>
              </a:graphicData>
            </a:graphic>
          </wp:inline>
        </w:drawing>
      </w:r>
    </w:p>
    <w:p w14:paraId="1F8761F9" w14:textId="587DDF22" w:rsidR="00C779BB" w:rsidRDefault="00C779BB" w:rsidP="001B236A">
      <w:pPr>
        <w:pStyle w:val="Nidungvnbn"/>
        <w:numPr>
          <w:ilvl w:val="0"/>
          <w:numId w:val="7"/>
        </w:numPr>
      </w:pPr>
      <w:r>
        <w:lastRenderedPageBreak/>
        <w:t>Sẽ có 3 lựa chọn “Thuốc”, “Dụng cụ”, “Dịch vụ” người dùng chọn ô muốn quản lý</w:t>
      </w:r>
    </w:p>
    <w:p w14:paraId="50991F67" w14:textId="77777777" w:rsidR="00876B47" w:rsidRDefault="00C779BB" w:rsidP="001B236A">
      <w:pPr>
        <w:pStyle w:val="Nidungvnbn"/>
        <w:numPr>
          <w:ilvl w:val="0"/>
          <w:numId w:val="7"/>
        </w:numPr>
      </w:pPr>
      <w:r>
        <w:t xml:space="preserve">Chủ phòng khám có để xem danh sách “Thuốc”, “Dụng cụ”, “Dịch vụ” </w:t>
      </w:r>
    </w:p>
    <w:p w14:paraId="001CAFCE" w14:textId="072555C0" w:rsidR="00C779BB" w:rsidRDefault="00876B47" w:rsidP="001B236A">
      <w:pPr>
        <w:pStyle w:val="Nidungvnbn"/>
        <w:numPr>
          <w:ilvl w:val="0"/>
          <w:numId w:val="7"/>
        </w:numPr>
      </w:pPr>
      <w:r>
        <w:t>Sẽ có 3 lựa chọn</w:t>
      </w:r>
      <w:r w:rsidR="00C779BB">
        <w:t xml:space="preserve"> “Thêm”, “Xóa”, “Sửa”</w:t>
      </w:r>
      <w:r>
        <w:t xml:space="preserve"> tùy theo người dùng đang xem loại vật tư y tế nào</w:t>
      </w:r>
    </w:p>
    <w:p w14:paraId="5D3D9442" w14:textId="57794417" w:rsidR="00876B47" w:rsidRPr="00876B47" w:rsidRDefault="00876B47" w:rsidP="001B236A">
      <w:pPr>
        <w:pStyle w:val="ListParagraph"/>
        <w:numPr>
          <w:ilvl w:val="1"/>
          <w:numId w:val="8"/>
        </w:numPr>
        <w:ind w:left="1080" w:firstLine="0"/>
      </w:pPr>
      <w:r w:rsidRPr="006568C5">
        <w:rPr>
          <w:sz w:val="26"/>
          <w:szCs w:val="26"/>
        </w:rPr>
        <w:t xml:space="preserve">Thêm: Hiển thị form </w:t>
      </w:r>
      <w:r>
        <w:rPr>
          <w:sz w:val="26"/>
          <w:szCs w:val="26"/>
        </w:rPr>
        <w:t>thêm vật tư, người dùng nhập các thông tin, có thể nhấn nút “Xóa” để xóa hết thông tin, nhấn “Xác nhận” để xác nhận thêm loại vật tư vào dữ liệu.</w:t>
      </w:r>
    </w:p>
    <w:p w14:paraId="62361878" w14:textId="77777777" w:rsidR="00876B47" w:rsidRPr="00876B47" w:rsidRDefault="00876B47" w:rsidP="00876B47">
      <w:pPr>
        <w:ind w:left="1080"/>
      </w:pPr>
    </w:p>
    <w:p w14:paraId="1A97C570" w14:textId="50280D88" w:rsidR="00876B47" w:rsidRDefault="007A6494" w:rsidP="00876B47">
      <w:pPr>
        <w:ind w:firstLine="720"/>
      </w:pPr>
      <w:r w:rsidRPr="007A6494">
        <w:rPr>
          <w:noProof/>
        </w:rPr>
        <w:drawing>
          <wp:inline distT="0" distB="0" distL="0" distR="0" wp14:anchorId="2B9BF8F8" wp14:editId="324F0562">
            <wp:extent cx="4838700" cy="3539679"/>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4053" cy="3543595"/>
                    </a:xfrm>
                    <a:prstGeom prst="rect">
                      <a:avLst/>
                    </a:prstGeom>
                  </pic:spPr>
                </pic:pic>
              </a:graphicData>
            </a:graphic>
          </wp:inline>
        </w:drawing>
      </w:r>
    </w:p>
    <w:p w14:paraId="0C1FF822" w14:textId="15EAED11" w:rsidR="00876B47" w:rsidRDefault="00876B47" w:rsidP="001B236A">
      <w:pPr>
        <w:pStyle w:val="ListParagraph"/>
        <w:numPr>
          <w:ilvl w:val="1"/>
          <w:numId w:val="7"/>
        </w:numPr>
        <w:rPr>
          <w:sz w:val="26"/>
          <w:szCs w:val="26"/>
        </w:rPr>
      </w:pPr>
      <w:r w:rsidRPr="006568C5">
        <w:rPr>
          <w:sz w:val="26"/>
          <w:szCs w:val="26"/>
        </w:rPr>
        <w:t xml:space="preserve">Sửa: Chọn </w:t>
      </w:r>
      <w:r>
        <w:rPr>
          <w:sz w:val="26"/>
          <w:szCs w:val="26"/>
        </w:rPr>
        <w:t xml:space="preserve">loại vật tư </w:t>
      </w:r>
      <w:r w:rsidRPr="006568C5">
        <w:rPr>
          <w:sz w:val="26"/>
          <w:szCs w:val="26"/>
        </w:rPr>
        <w:t>muốn sửa và ấn nút “Sửa</w:t>
      </w:r>
      <w:r>
        <w:rPr>
          <w:sz w:val="26"/>
          <w:szCs w:val="26"/>
        </w:rPr>
        <w:t xml:space="preserve"> thông tin</w:t>
      </w:r>
      <w:r w:rsidRPr="006568C5">
        <w:rPr>
          <w:sz w:val="26"/>
          <w:szCs w:val="26"/>
        </w:rPr>
        <w:t xml:space="preserve">”. Giao diện sẽ hiển thị thông </w:t>
      </w:r>
      <w:r>
        <w:rPr>
          <w:sz w:val="26"/>
          <w:szCs w:val="26"/>
        </w:rPr>
        <w:t xml:space="preserve">tin của loại vật tư </w:t>
      </w:r>
      <w:r w:rsidRPr="006568C5">
        <w:rPr>
          <w:sz w:val="26"/>
          <w:szCs w:val="26"/>
        </w:rPr>
        <w:t>đó, sửa thông tin và ấn nút “Xác nhận” thì dữ liệu sẽ được cập nhật.</w:t>
      </w:r>
    </w:p>
    <w:p w14:paraId="3B26E710" w14:textId="39D04E1B" w:rsidR="00876B47" w:rsidRPr="00876B47" w:rsidRDefault="007A6494" w:rsidP="007A6494">
      <w:pPr>
        <w:ind w:firstLine="360"/>
        <w:rPr>
          <w:sz w:val="26"/>
          <w:szCs w:val="26"/>
        </w:rPr>
      </w:pPr>
      <w:r w:rsidRPr="007A6494">
        <w:rPr>
          <w:noProof/>
          <w:sz w:val="26"/>
          <w:szCs w:val="26"/>
        </w:rPr>
        <w:lastRenderedPageBreak/>
        <w:drawing>
          <wp:inline distT="0" distB="0" distL="0" distR="0" wp14:anchorId="27FF6E61" wp14:editId="67C93F0E">
            <wp:extent cx="5579745" cy="3039110"/>
            <wp:effectExtent l="0" t="0" r="1905"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039110"/>
                    </a:xfrm>
                    <a:prstGeom prst="rect">
                      <a:avLst/>
                    </a:prstGeom>
                  </pic:spPr>
                </pic:pic>
              </a:graphicData>
            </a:graphic>
          </wp:inline>
        </w:drawing>
      </w:r>
    </w:p>
    <w:p w14:paraId="0C9CDD73" w14:textId="466D738C" w:rsidR="00876B47" w:rsidRDefault="00C779BB" w:rsidP="001B236A">
      <w:pPr>
        <w:pStyle w:val="Nidungvnbn"/>
        <w:numPr>
          <w:ilvl w:val="0"/>
          <w:numId w:val="7"/>
        </w:numPr>
      </w:pPr>
      <w:r>
        <w:t xml:space="preserve">Ngoài ra còn có chức năng tìm kiếm </w:t>
      </w:r>
    </w:p>
    <w:p w14:paraId="459F07C1" w14:textId="3299FEB8" w:rsidR="00C779BB" w:rsidRDefault="00C779BB" w:rsidP="00C779BB">
      <w:pPr>
        <w:pStyle w:val="Heading3"/>
      </w:pPr>
      <w:bookmarkStart w:id="22" w:name="_Toc183188890"/>
      <w:r>
        <w:t>Quản lý thu, chi tiêu</w:t>
      </w:r>
      <w:bookmarkEnd w:id="22"/>
    </w:p>
    <w:p w14:paraId="00F951DB" w14:textId="6FF6A5BC" w:rsidR="00C779BB" w:rsidRDefault="00C779BB" w:rsidP="001B236A">
      <w:pPr>
        <w:pStyle w:val="Nidungvnbn"/>
        <w:numPr>
          <w:ilvl w:val="0"/>
          <w:numId w:val="6"/>
        </w:numPr>
      </w:pPr>
      <w:r>
        <w:t xml:space="preserve">Người dụng chọn ô “Quản lý chi – tiêu” sẽ có 2 lựa chọn “Thu nhập” </w:t>
      </w:r>
    </w:p>
    <w:p w14:paraId="6441225E" w14:textId="367ABC1D" w:rsidR="00876B47" w:rsidRDefault="007A6494" w:rsidP="00876B47">
      <w:pPr>
        <w:pStyle w:val="Nidungvnbn"/>
        <w:ind w:left="360" w:firstLine="0"/>
      </w:pPr>
      <w:r w:rsidRPr="007A6494">
        <w:rPr>
          <w:noProof/>
        </w:rPr>
        <w:drawing>
          <wp:inline distT="0" distB="0" distL="0" distR="0" wp14:anchorId="1D8F66B3" wp14:editId="4BC94278">
            <wp:extent cx="5579745" cy="238696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79745" cy="2386965"/>
                    </a:xfrm>
                    <a:prstGeom prst="rect">
                      <a:avLst/>
                    </a:prstGeom>
                  </pic:spPr>
                </pic:pic>
              </a:graphicData>
            </a:graphic>
          </wp:inline>
        </w:drawing>
      </w:r>
    </w:p>
    <w:p w14:paraId="77C5F0C2" w14:textId="0692F38A" w:rsidR="00C779BB" w:rsidRDefault="00C779BB" w:rsidP="001B236A">
      <w:pPr>
        <w:pStyle w:val="Nidungvnbn"/>
        <w:numPr>
          <w:ilvl w:val="0"/>
          <w:numId w:val="6"/>
        </w:numPr>
      </w:pPr>
      <w:r>
        <w:t>Chọn “Thu nhập” sẽ có thể xem được thu nhập, nguồn lợi nhuận của phòng khám</w:t>
      </w:r>
    </w:p>
    <w:p w14:paraId="7FB23723" w14:textId="1BEC5053" w:rsidR="00C779BB" w:rsidRDefault="00C779BB" w:rsidP="001B236A">
      <w:pPr>
        <w:pStyle w:val="Nidungvnbn"/>
        <w:numPr>
          <w:ilvl w:val="0"/>
          <w:numId w:val="6"/>
        </w:numPr>
      </w:pPr>
      <w:r>
        <w:t xml:space="preserve">Chọn “Chi tiêu” để xem được các loại vật </w:t>
      </w:r>
      <w:r w:rsidR="00876B47">
        <w:t>tư</w:t>
      </w:r>
      <w:r>
        <w:t xml:space="preserve"> tiêu hao</w:t>
      </w:r>
    </w:p>
    <w:p w14:paraId="74643D1C" w14:textId="5C5AD802" w:rsidR="00876B47" w:rsidRDefault="007A6494" w:rsidP="00876B47">
      <w:pPr>
        <w:pStyle w:val="Nidungvnbn"/>
        <w:ind w:left="360" w:firstLine="0"/>
      </w:pPr>
      <w:r w:rsidRPr="007A6494">
        <w:rPr>
          <w:noProof/>
        </w:rPr>
        <w:lastRenderedPageBreak/>
        <w:drawing>
          <wp:inline distT="0" distB="0" distL="0" distR="0" wp14:anchorId="241DA037" wp14:editId="4BC19C32">
            <wp:extent cx="5579745" cy="2417445"/>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417445"/>
                    </a:xfrm>
                    <a:prstGeom prst="rect">
                      <a:avLst/>
                    </a:prstGeom>
                  </pic:spPr>
                </pic:pic>
              </a:graphicData>
            </a:graphic>
          </wp:inline>
        </w:drawing>
      </w:r>
    </w:p>
    <w:p w14:paraId="72FA3E69" w14:textId="3817D517" w:rsidR="00C779BB" w:rsidRDefault="00C779BB" w:rsidP="001B236A">
      <w:pPr>
        <w:pStyle w:val="Nidungvnbn"/>
        <w:numPr>
          <w:ilvl w:val="0"/>
          <w:numId w:val="6"/>
        </w:numPr>
      </w:pPr>
      <w:r>
        <w:t>Khi chọn “Chi tiêu” có 2 lựa chọn “Thuốc” để xem danh sách thuốc tiêu hao và “Dụng cụ” để xem dụng cụ tiêu hao</w:t>
      </w:r>
    </w:p>
    <w:p w14:paraId="75930BA1" w14:textId="7D6EC46D" w:rsidR="00917A1B" w:rsidRDefault="00917A1B" w:rsidP="001B236A">
      <w:pPr>
        <w:pStyle w:val="Nidungvnbn"/>
        <w:numPr>
          <w:ilvl w:val="0"/>
          <w:numId w:val="6"/>
        </w:numPr>
      </w:pPr>
      <w:r>
        <w:t>Có thể chọn “Thống kê” để xem thống kê chi tiêu</w:t>
      </w:r>
    </w:p>
    <w:p w14:paraId="1D728E13" w14:textId="775FBCBD" w:rsidR="00EB727F" w:rsidRDefault="00EB727F" w:rsidP="00EB727F">
      <w:pPr>
        <w:pStyle w:val="Nidungvnbn"/>
        <w:ind w:left="360" w:firstLine="0"/>
      </w:pPr>
      <w:r w:rsidRPr="00EB727F">
        <w:rPr>
          <w:noProof/>
        </w:rPr>
        <w:drawing>
          <wp:inline distT="0" distB="0" distL="0" distR="0" wp14:anchorId="2ED8A229" wp14:editId="302A4090">
            <wp:extent cx="5579745" cy="309308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093085"/>
                    </a:xfrm>
                    <a:prstGeom prst="rect">
                      <a:avLst/>
                    </a:prstGeom>
                  </pic:spPr>
                </pic:pic>
              </a:graphicData>
            </a:graphic>
          </wp:inline>
        </w:drawing>
      </w:r>
    </w:p>
    <w:p w14:paraId="0539365D" w14:textId="58CD9FA6" w:rsidR="00C779BB" w:rsidRDefault="00C779BB" w:rsidP="00C779BB">
      <w:pPr>
        <w:pStyle w:val="Heading3"/>
      </w:pPr>
      <w:bookmarkStart w:id="23" w:name="_Toc183188891"/>
      <w:r>
        <w:t>Thống kê doanh thu</w:t>
      </w:r>
      <w:bookmarkEnd w:id="23"/>
    </w:p>
    <w:p w14:paraId="702CAE2E" w14:textId="0750CC8D" w:rsidR="00C779BB" w:rsidRDefault="00C779BB" w:rsidP="001B236A">
      <w:pPr>
        <w:pStyle w:val="Nidungvnbn"/>
        <w:numPr>
          <w:ilvl w:val="0"/>
          <w:numId w:val="5"/>
        </w:numPr>
      </w:pPr>
      <w:r>
        <w:t>Người dụng chọn ô “Thống kê doanh thu” để vào giao diện thống kê</w:t>
      </w:r>
    </w:p>
    <w:p w14:paraId="41C40035" w14:textId="59609191" w:rsidR="00876B47" w:rsidRDefault="00876B47" w:rsidP="00876B47">
      <w:pPr>
        <w:pStyle w:val="Nidungvnbn"/>
        <w:ind w:left="360" w:firstLine="0"/>
      </w:pPr>
      <w:r w:rsidRPr="00876B47">
        <w:rPr>
          <w:noProof/>
        </w:rPr>
        <w:lastRenderedPageBreak/>
        <w:drawing>
          <wp:inline distT="0" distB="0" distL="0" distR="0" wp14:anchorId="68BD3DB1" wp14:editId="5B1332E1">
            <wp:extent cx="4862946" cy="346776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2178" cy="3488607"/>
                    </a:xfrm>
                    <a:prstGeom prst="rect">
                      <a:avLst/>
                    </a:prstGeom>
                  </pic:spPr>
                </pic:pic>
              </a:graphicData>
            </a:graphic>
          </wp:inline>
        </w:drawing>
      </w:r>
    </w:p>
    <w:p w14:paraId="072D0B1F" w14:textId="761F602E" w:rsidR="00C779BB" w:rsidRDefault="00C779BB" w:rsidP="001B236A">
      <w:pPr>
        <w:pStyle w:val="Nidungvnbn"/>
        <w:numPr>
          <w:ilvl w:val="0"/>
          <w:numId w:val="5"/>
        </w:numPr>
      </w:pPr>
      <w:r>
        <w:t>Có thể chọn</w:t>
      </w:r>
      <w:r w:rsidR="00876B47">
        <w:t xml:space="preserve"> ngày, tháng, năm muốn xem thống kê</w:t>
      </w:r>
    </w:p>
    <w:p w14:paraId="661058EF" w14:textId="6A492A25" w:rsidR="00C779BB" w:rsidRDefault="00C779BB" w:rsidP="001B236A">
      <w:pPr>
        <w:pStyle w:val="Nidungvnbn"/>
        <w:numPr>
          <w:ilvl w:val="0"/>
          <w:numId w:val="5"/>
        </w:numPr>
      </w:pPr>
      <w:r>
        <w:t>Có thể c</w:t>
      </w:r>
      <w:r w:rsidR="00876B47">
        <w:t>họn mốc thời gian để xem</w:t>
      </w:r>
    </w:p>
    <w:p w14:paraId="72408911" w14:textId="051A1165" w:rsidR="00C779BB" w:rsidRDefault="00C779BB" w:rsidP="00C779BB">
      <w:pPr>
        <w:pStyle w:val="Heading3"/>
      </w:pPr>
      <w:bookmarkStart w:id="24" w:name="_Toc183188892"/>
      <w:r>
        <w:t>Quản lý lương nhân viên</w:t>
      </w:r>
      <w:bookmarkEnd w:id="24"/>
    </w:p>
    <w:p w14:paraId="683431E7" w14:textId="08AA28A7" w:rsidR="00C779BB" w:rsidRDefault="00C779BB" w:rsidP="001B236A">
      <w:pPr>
        <w:pStyle w:val="Nidungvnbn"/>
        <w:numPr>
          <w:ilvl w:val="0"/>
          <w:numId w:val="5"/>
        </w:numPr>
      </w:pPr>
      <w:r>
        <w:t>Người dụng chọn ô “Quản lý lương nhân viên” để vào giao diện quản lý lương chi trả cho nhân viên</w:t>
      </w:r>
    </w:p>
    <w:p w14:paraId="02E632B6" w14:textId="280FFA91" w:rsidR="00EB727F" w:rsidRDefault="00EB727F" w:rsidP="00EB727F">
      <w:pPr>
        <w:pStyle w:val="Nidungvnbn"/>
        <w:ind w:left="720" w:firstLine="0"/>
      </w:pPr>
      <w:r w:rsidRPr="00EB727F">
        <w:rPr>
          <w:noProof/>
        </w:rPr>
        <w:drawing>
          <wp:inline distT="0" distB="0" distL="0" distR="0" wp14:anchorId="080C67F1" wp14:editId="2023187A">
            <wp:extent cx="5579745" cy="2507615"/>
            <wp:effectExtent l="0" t="0" r="190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2507615"/>
                    </a:xfrm>
                    <a:prstGeom prst="rect">
                      <a:avLst/>
                    </a:prstGeom>
                  </pic:spPr>
                </pic:pic>
              </a:graphicData>
            </a:graphic>
          </wp:inline>
        </w:drawing>
      </w:r>
    </w:p>
    <w:p w14:paraId="7CDB9CEC" w14:textId="52D7FA08" w:rsidR="00876B47" w:rsidRDefault="00876B47" w:rsidP="00876B47">
      <w:pPr>
        <w:pStyle w:val="Nidungvnbn"/>
        <w:ind w:left="360" w:firstLine="0"/>
      </w:pPr>
    </w:p>
    <w:p w14:paraId="5419FB60" w14:textId="0C3ABF1B" w:rsidR="00C779BB" w:rsidRDefault="009A75F8" w:rsidP="009A75F8">
      <w:pPr>
        <w:pStyle w:val="Heading2"/>
      </w:pPr>
      <w:bookmarkStart w:id="25" w:name="_Toc183188893"/>
      <w:r w:rsidRPr="009A75F8">
        <w:lastRenderedPageBreak/>
        <w:t>Làm việc tại phòng khám đối với “Bác sĩ”:</w:t>
      </w:r>
      <w:bookmarkEnd w:id="25"/>
    </w:p>
    <w:p w14:paraId="44C22B47" w14:textId="345DCE5E" w:rsidR="009A75F8" w:rsidRDefault="009A75F8" w:rsidP="009A75F8">
      <w:pPr>
        <w:pStyle w:val="Nidungvnbn"/>
      </w:pPr>
      <w:r>
        <w:t>Khi đăng nhập bằng tài khoản bác sĩ sẽ vào được giao diện gồm các chức năng riêng biệt cho bác sĩ</w:t>
      </w:r>
    </w:p>
    <w:p w14:paraId="0DC2C34B" w14:textId="439C3423" w:rsidR="00AE6F4B" w:rsidRDefault="00917A1B" w:rsidP="009A75F8">
      <w:pPr>
        <w:pStyle w:val="Nidungvnbn"/>
      </w:pPr>
      <w:r w:rsidRPr="00917A1B">
        <w:rPr>
          <w:noProof/>
        </w:rPr>
        <w:drawing>
          <wp:inline distT="0" distB="0" distL="0" distR="0" wp14:anchorId="5A88EC98" wp14:editId="4CB46F08">
            <wp:extent cx="5579745" cy="2926715"/>
            <wp:effectExtent l="0" t="0" r="190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2926715"/>
                    </a:xfrm>
                    <a:prstGeom prst="rect">
                      <a:avLst/>
                    </a:prstGeom>
                  </pic:spPr>
                </pic:pic>
              </a:graphicData>
            </a:graphic>
          </wp:inline>
        </w:drawing>
      </w:r>
    </w:p>
    <w:p w14:paraId="00CAC184" w14:textId="3F4705F4" w:rsidR="009A75F8" w:rsidRDefault="00AE6F4B" w:rsidP="009A75F8">
      <w:pPr>
        <w:pStyle w:val="Heading3"/>
      </w:pPr>
      <w:bookmarkStart w:id="26" w:name="_Toc183188894"/>
      <w:r>
        <w:t>Quản lý</w:t>
      </w:r>
      <w:r w:rsidR="00D75D37">
        <w:t xml:space="preserve"> bệnh nhân</w:t>
      </w:r>
      <w:bookmarkEnd w:id="26"/>
    </w:p>
    <w:p w14:paraId="2D03882F" w14:textId="6397AD3B" w:rsidR="00D75D37" w:rsidRPr="00D75D37" w:rsidRDefault="00D75D37" w:rsidP="001B236A">
      <w:pPr>
        <w:pStyle w:val="Nidungvnbn"/>
        <w:numPr>
          <w:ilvl w:val="0"/>
          <w:numId w:val="10"/>
        </w:numPr>
        <w:rPr>
          <w:sz w:val="28"/>
        </w:rPr>
      </w:pPr>
      <w:r>
        <w:t xml:space="preserve">Bác sĩ </w:t>
      </w:r>
      <w:r w:rsidRPr="00586C3C">
        <w:t>chọn ô “</w:t>
      </w:r>
      <w:r>
        <w:t>Xem danh sách bệnh nhân</w:t>
      </w:r>
      <w:r w:rsidRPr="00586C3C">
        <w:t xml:space="preserve">” để vào giao diện </w:t>
      </w:r>
      <w:r>
        <w:t>khám bệnh nhân.</w:t>
      </w:r>
    </w:p>
    <w:p w14:paraId="4CDD9B0E" w14:textId="0C040130" w:rsidR="00D75D37" w:rsidRPr="00D75D37" w:rsidRDefault="00D75D37" w:rsidP="001B236A">
      <w:pPr>
        <w:pStyle w:val="Nidungvnbn"/>
        <w:numPr>
          <w:ilvl w:val="0"/>
          <w:numId w:val="10"/>
        </w:numPr>
        <w:rPr>
          <w:sz w:val="28"/>
        </w:rPr>
      </w:pPr>
      <w:r>
        <w:t>Sẽ có 2 lựa chọn là “Tiếp nhận” và “Điều trị”</w:t>
      </w:r>
    </w:p>
    <w:p w14:paraId="4306B16C" w14:textId="22BC2AC6" w:rsidR="00D75D37" w:rsidRDefault="00D75D37" w:rsidP="001B236A">
      <w:pPr>
        <w:pStyle w:val="Nidungvnbn"/>
        <w:numPr>
          <w:ilvl w:val="0"/>
          <w:numId w:val="10"/>
        </w:numPr>
        <w:rPr>
          <w:sz w:val="28"/>
        </w:rPr>
      </w:pPr>
      <w:r>
        <w:t>Khi chọn “Tiếp nhận” màn hình sẽ hiển thị danh sách bệnh nhân đang được tiếp nhận bởi người dùng là bác sĩ đang sử dụng hệ thống. Bác sĩ chọn bệnh nhân và nhấn nút “Tiếp nhận” để tiếp nhận bệnh nhân</w:t>
      </w:r>
      <w:r>
        <w:rPr>
          <w:sz w:val="28"/>
        </w:rPr>
        <w:t>.</w:t>
      </w:r>
    </w:p>
    <w:p w14:paraId="27C1AC32" w14:textId="4AD1E68B" w:rsidR="00AE6F4B" w:rsidRDefault="00917A1B" w:rsidP="00AE6F4B">
      <w:pPr>
        <w:pStyle w:val="Nidungvnbn"/>
        <w:ind w:left="720" w:firstLine="0"/>
        <w:rPr>
          <w:sz w:val="28"/>
        </w:rPr>
      </w:pPr>
      <w:r w:rsidRPr="00917A1B">
        <w:rPr>
          <w:noProof/>
          <w:sz w:val="28"/>
        </w:rPr>
        <w:lastRenderedPageBreak/>
        <w:drawing>
          <wp:inline distT="0" distB="0" distL="0" distR="0" wp14:anchorId="71863703" wp14:editId="2E9CD99A">
            <wp:extent cx="5579745" cy="290195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901950"/>
                    </a:xfrm>
                    <a:prstGeom prst="rect">
                      <a:avLst/>
                    </a:prstGeom>
                  </pic:spPr>
                </pic:pic>
              </a:graphicData>
            </a:graphic>
          </wp:inline>
        </w:drawing>
      </w:r>
    </w:p>
    <w:p w14:paraId="04CB2147" w14:textId="2EF7D6B1" w:rsidR="00D75D37" w:rsidRDefault="00D75D37" w:rsidP="001B236A">
      <w:pPr>
        <w:pStyle w:val="Nidungvnbn"/>
        <w:numPr>
          <w:ilvl w:val="0"/>
          <w:numId w:val="10"/>
        </w:numPr>
      </w:pPr>
      <w:r w:rsidRPr="00D75D37">
        <w:t>Ngoài ra khi nh</w:t>
      </w:r>
      <w:r>
        <w:t>ấn</w:t>
      </w:r>
      <w:r w:rsidR="00917A1B">
        <w:t xml:space="preserve"> 2 lần vào bệnh nhân </w:t>
      </w:r>
      <w:r w:rsidRPr="00D75D37">
        <w:t>có thể chuyển bệnh nhân cho bác sĩ khác</w:t>
      </w:r>
      <w:r w:rsidR="00AE6F4B">
        <w:t>.</w:t>
      </w:r>
    </w:p>
    <w:p w14:paraId="3E54ACAA" w14:textId="560CD147" w:rsidR="00AE6F4B" w:rsidRPr="00D75D37" w:rsidRDefault="00917A1B" w:rsidP="00AE6F4B">
      <w:pPr>
        <w:pStyle w:val="Nidungvnbn"/>
        <w:ind w:left="720" w:firstLine="0"/>
      </w:pPr>
      <w:r w:rsidRPr="00917A1B">
        <w:rPr>
          <w:noProof/>
        </w:rPr>
        <w:drawing>
          <wp:inline distT="0" distB="0" distL="0" distR="0" wp14:anchorId="44C57413" wp14:editId="446D7A79">
            <wp:extent cx="5579745" cy="2794000"/>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794000"/>
                    </a:xfrm>
                    <a:prstGeom prst="rect">
                      <a:avLst/>
                    </a:prstGeom>
                  </pic:spPr>
                </pic:pic>
              </a:graphicData>
            </a:graphic>
          </wp:inline>
        </w:drawing>
      </w:r>
    </w:p>
    <w:p w14:paraId="71C170DD" w14:textId="177AB6DE" w:rsidR="00D75D37" w:rsidRDefault="00D75D37" w:rsidP="00D75D37">
      <w:pPr>
        <w:pStyle w:val="Nidungvnbn"/>
      </w:pPr>
    </w:p>
    <w:p w14:paraId="4F4E6570" w14:textId="010B50DF" w:rsidR="00D75D37" w:rsidRDefault="00D75D37" w:rsidP="001B236A">
      <w:pPr>
        <w:pStyle w:val="Nidungvnbn"/>
        <w:numPr>
          <w:ilvl w:val="0"/>
          <w:numId w:val="10"/>
        </w:numPr>
      </w:pPr>
      <w:r>
        <w:t>Khi chọn “Điều trị” sẽ hiển thị ra danh sách bệnh nhân đang được điều trị người dùng là bác sĩ đang sử dụng hệ thống.</w:t>
      </w:r>
    </w:p>
    <w:p w14:paraId="2A2A31B6" w14:textId="39E17E45" w:rsidR="00AE6F4B" w:rsidRDefault="00917A1B" w:rsidP="00AE6F4B">
      <w:pPr>
        <w:pStyle w:val="Nidungvnbn"/>
        <w:ind w:left="360" w:firstLine="0"/>
      </w:pPr>
      <w:r w:rsidRPr="00917A1B">
        <w:rPr>
          <w:noProof/>
        </w:rPr>
        <w:lastRenderedPageBreak/>
        <w:drawing>
          <wp:inline distT="0" distB="0" distL="0" distR="0" wp14:anchorId="1AB5EF44" wp14:editId="12246A9F">
            <wp:extent cx="5579745" cy="2700655"/>
            <wp:effectExtent l="0" t="0" r="190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00655"/>
                    </a:xfrm>
                    <a:prstGeom prst="rect">
                      <a:avLst/>
                    </a:prstGeom>
                  </pic:spPr>
                </pic:pic>
              </a:graphicData>
            </a:graphic>
          </wp:inline>
        </w:drawing>
      </w:r>
    </w:p>
    <w:p w14:paraId="6AB2B7BB" w14:textId="1E00BD5F" w:rsidR="00D75D37" w:rsidRDefault="00D75D37" w:rsidP="001B236A">
      <w:pPr>
        <w:pStyle w:val="Nidungvnbn"/>
        <w:numPr>
          <w:ilvl w:val="0"/>
          <w:numId w:val="10"/>
        </w:numPr>
      </w:pPr>
      <w:r>
        <w:t xml:space="preserve">Trong giao diện điều trị sẽ có lần lượt các chức năng “Bệnh nhân” để xem danh sách bệnh nhân, “Dịch vụ” để </w:t>
      </w:r>
      <w:r w:rsidR="008A1FA8">
        <w:t>chỉ định dich vụ cho bệnh nhân, “Kê đơn” để kê đơn thuốc, “</w:t>
      </w:r>
      <w:r w:rsidR="00AE6F4B">
        <w:t>C</w:t>
      </w:r>
      <w:r w:rsidR="008A1FA8">
        <w:t>hi tiêu” để chọn những dụng cụ cần thiết. Các chức năng đều có thể “Thêm”, “Xóa”, “Sửa”.</w:t>
      </w:r>
    </w:p>
    <w:p w14:paraId="1D6D964B" w14:textId="4B9FAB93" w:rsidR="00917A1B" w:rsidRDefault="00917A1B" w:rsidP="001B236A">
      <w:pPr>
        <w:pStyle w:val="Nidungvnbn"/>
        <w:numPr>
          <w:ilvl w:val="1"/>
          <w:numId w:val="10"/>
        </w:numPr>
      </w:pPr>
      <w:r>
        <w:t>Khi ấn nút “Thêm” sẽ hiển thị danh sách dịch vụ, tiến hành chọn dịch vụ cần thêm và ấn “Xác nhận”.</w:t>
      </w:r>
    </w:p>
    <w:p w14:paraId="3FD1FC26" w14:textId="478606D6" w:rsidR="006E2FFD" w:rsidRDefault="00917A1B" w:rsidP="00AE6F4B">
      <w:pPr>
        <w:pStyle w:val="Nidungvnbn"/>
        <w:ind w:left="360" w:firstLine="0"/>
      </w:pPr>
      <w:r w:rsidRPr="00917A1B">
        <w:rPr>
          <w:noProof/>
        </w:rPr>
        <w:drawing>
          <wp:inline distT="0" distB="0" distL="0" distR="0" wp14:anchorId="2A308515" wp14:editId="2470FF59">
            <wp:extent cx="5579745" cy="2699385"/>
            <wp:effectExtent l="0" t="0" r="190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699385"/>
                    </a:xfrm>
                    <a:prstGeom prst="rect">
                      <a:avLst/>
                    </a:prstGeom>
                  </pic:spPr>
                </pic:pic>
              </a:graphicData>
            </a:graphic>
          </wp:inline>
        </w:drawing>
      </w:r>
    </w:p>
    <w:p w14:paraId="7BC110D0" w14:textId="33FD5BEC" w:rsidR="00917A1B" w:rsidRDefault="00917A1B" w:rsidP="001B236A">
      <w:pPr>
        <w:pStyle w:val="Nidungvnbn"/>
        <w:numPr>
          <w:ilvl w:val="0"/>
          <w:numId w:val="10"/>
        </w:numPr>
      </w:pPr>
      <w:r>
        <w:t>Khi ấn “Chỉnh sửa” sẽ hiển thị ra danh sách chỉnh sửa dịch vụ</w:t>
      </w:r>
    </w:p>
    <w:p w14:paraId="19BC2FA6" w14:textId="0676997D" w:rsidR="00917A1B" w:rsidRDefault="00917A1B" w:rsidP="00917A1B">
      <w:pPr>
        <w:pStyle w:val="Nidungvnbn"/>
        <w:ind w:left="720" w:firstLine="0"/>
      </w:pPr>
      <w:r w:rsidRPr="00917A1B">
        <w:rPr>
          <w:noProof/>
        </w:rPr>
        <w:lastRenderedPageBreak/>
        <w:drawing>
          <wp:inline distT="0" distB="0" distL="0" distR="0" wp14:anchorId="42C16240" wp14:editId="7CE55EE6">
            <wp:extent cx="5579745" cy="385699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856990"/>
                    </a:xfrm>
                    <a:prstGeom prst="rect">
                      <a:avLst/>
                    </a:prstGeom>
                  </pic:spPr>
                </pic:pic>
              </a:graphicData>
            </a:graphic>
          </wp:inline>
        </w:drawing>
      </w:r>
    </w:p>
    <w:p w14:paraId="0EEB14AC" w14:textId="7BDE52AE" w:rsidR="00917A1B" w:rsidRDefault="00917A1B" w:rsidP="001B236A">
      <w:pPr>
        <w:pStyle w:val="Nidungvnbn"/>
        <w:numPr>
          <w:ilvl w:val="0"/>
          <w:numId w:val="10"/>
        </w:numPr>
      </w:pPr>
      <w:r>
        <w:t>Ấn “Xóa” sẽ tiến hành xóa loại dịch vụ đã chọn</w:t>
      </w:r>
    </w:p>
    <w:p w14:paraId="1B16EA01" w14:textId="3E37AC48" w:rsidR="00917A1B" w:rsidRDefault="00917A1B" w:rsidP="001B236A">
      <w:pPr>
        <w:pStyle w:val="Nidungvnbn"/>
        <w:numPr>
          <w:ilvl w:val="0"/>
          <w:numId w:val="10"/>
        </w:numPr>
      </w:pPr>
      <w:r>
        <w:t xml:space="preserve">Khi ấn “Theo dõi điều trị” sẽ hiển thị ra màn hình xem </w:t>
      </w:r>
      <w:r w:rsidR="000D7C55">
        <w:t>phiếu theo dõi điều trị của bệnh nhân</w:t>
      </w:r>
    </w:p>
    <w:p w14:paraId="78D9125B" w14:textId="523C1AAB" w:rsidR="000D7C55" w:rsidRDefault="000D7C55" w:rsidP="000D7C55">
      <w:pPr>
        <w:pStyle w:val="Nidungvnbn"/>
        <w:ind w:left="720" w:firstLine="0"/>
      </w:pPr>
      <w:r w:rsidRPr="000D7C55">
        <w:rPr>
          <w:noProof/>
        </w:rPr>
        <w:drawing>
          <wp:inline distT="0" distB="0" distL="0" distR="0" wp14:anchorId="6720B09E" wp14:editId="1A8DEFFA">
            <wp:extent cx="5579745" cy="343344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433445"/>
                    </a:xfrm>
                    <a:prstGeom prst="rect">
                      <a:avLst/>
                    </a:prstGeom>
                  </pic:spPr>
                </pic:pic>
              </a:graphicData>
            </a:graphic>
          </wp:inline>
        </w:drawing>
      </w:r>
    </w:p>
    <w:p w14:paraId="66D7EB95" w14:textId="42F637CC" w:rsidR="000D7C55" w:rsidRDefault="000D7C55" w:rsidP="001B236A">
      <w:pPr>
        <w:pStyle w:val="Nidungvnbn"/>
        <w:numPr>
          <w:ilvl w:val="0"/>
          <w:numId w:val="10"/>
        </w:numPr>
      </w:pPr>
      <w:r>
        <w:lastRenderedPageBreak/>
        <w:t>Ấn “Hoàn tất” sẽ chuyển sang giao diện Kê đơn thuốc</w:t>
      </w:r>
    </w:p>
    <w:p w14:paraId="7AC765BF" w14:textId="46E82A43" w:rsidR="000D7C55" w:rsidRDefault="000D7C55" w:rsidP="000D7C55">
      <w:pPr>
        <w:pStyle w:val="Nidungvnbn"/>
        <w:ind w:left="720" w:firstLine="0"/>
      </w:pPr>
      <w:r w:rsidRPr="000D7C55">
        <w:rPr>
          <w:noProof/>
        </w:rPr>
        <w:drawing>
          <wp:inline distT="0" distB="0" distL="0" distR="0" wp14:anchorId="11F16901" wp14:editId="1DCC6FC2">
            <wp:extent cx="5579745" cy="267335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2673350"/>
                    </a:xfrm>
                    <a:prstGeom prst="rect">
                      <a:avLst/>
                    </a:prstGeom>
                  </pic:spPr>
                </pic:pic>
              </a:graphicData>
            </a:graphic>
          </wp:inline>
        </w:drawing>
      </w:r>
    </w:p>
    <w:p w14:paraId="53AA1C70" w14:textId="40AD51FD" w:rsidR="000D7C55" w:rsidRDefault="000D7C55" w:rsidP="001B236A">
      <w:pPr>
        <w:pStyle w:val="Nidungvnbn"/>
        <w:numPr>
          <w:ilvl w:val="0"/>
          <w:numId w:val="10"/>
        </w:numPr>
      </w:pPr>
      <w:r>
        <w:t>Ấn “Thêm” để thêm thuốc</w:t>
      </w:r>
    </w:p>
    <w:p w14:paraId="542F316C" w14:textId="39EB4F9E" w:rsidR="000D7C55" w:rsidRDefault="000D7C55" w:rsidP="000D7C55">
      <w:pPr>
        <w:pStyle w:val="Nidungvnbn"/>
        <w:ind w:left="720" w:firstLine="0"/>
      </w:pPr>
      <w:r w:rsidRPr="000D7C55">
        <w:rPr>
          <w:noProof/>
        </w:rPr>
        <w:drawing>
          <wp:inline distT="0" distB="0" distL="0" distR="0" wp14:anchorId="4212AAA4" wp14:editId="04B8A053">
            <wp:extent cx="5579745" cy="280860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2808605"/>
                    </a:xfrm>
                    <a:prstGeom prst="rect">
                      <a:avLst/>
                    </a:prstGeom>
                  </pic:spPr>
                </pic:pic>
              </a:graphicData>
            </a:graphic>
          </wp:inline>
        </w:drawing>
      </w:r>
    </w:p>
    <w:p w14:paraId="135A3479" w14:textId="497ADABB" w:rsidR="000D7C55" w:rsidRDefault="000D7C55" w:rsidP="001B236A">
      <w:pPr>
        <w:pStyle w:val="Nidungvnbn"/>
        <w:numPr>
          <w:ilvl w:val="0"/>
          <w:numId w:val="10"/>
        </w:numPr>
      </w:pPr>
      <w:r>
        <w:t>Ấn “Chỉnh sửa” để chỉnh sửa số lượng thuốc</w:t>
      </w:r>
    </w:p>
    <w:p w14:paraId="09261F7D" w14:textId="21161158" w:rsidR="000D7C55" w:rsidRDefault="000D7C55" w:rsidP="000D7C55">
      <w:pPr>
        <w:pStyle w:val="Nidungvnbn"/>
        <w:ind w:left="720" w:firstLine="0"/>
      </w:pPr>
      <w:r w:rsidRPr="000D7C55">
        <w:rPr>
          <w:noProof/>
        </w:rPr>
        <w:lastRenderedPageBreak/>
        <w:drawing>
          <wp:inline distT="0" distB="0" distL="0" distR="0" wp14:anchorId="4BAA9110" wp14:editId="55D9D6E6">
            <wp:extent cx="5579745" cy="4513580"/>
            <wp:effectExtent l="0" t="0" r="190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513580"/>
                    </a:xfrm>
                    <a:prstGeom prst="rect">
                      <a:avLst/>
                    </a:prstGeom>
                  </pic:spPr>
                </pic:pic>
              </a:graphicData>
            </a:graphic>
          </wp:inline>
        </w:drawing>
      </w:r>
    </w:p>
    <w:p w14:paraId="66A42400" w14:textId="1AE19D08" w:rsidR="000D7C55" w:rsidRDefault="000D7C55" w:rsidP="001B236A">
      <w:pPr>
        <w:pStyle w:val="Nidungvnbn"/>
        <w:numPr>
          <w:ilvl w:val="0"/>
          <w:numId w:val="10"/>
        </w:numPr>
      </w:pPr>
      <w:r>
        <w:t>Sau khi hoàn tất kê đơn thuốc, ấn “Hoàn tất” sẽ chuyển sang giao diện thêm dụng cụ</w:t>
      </w:r>
    </w:p>
    <w:p w14:paraId="5C51FFB7" w14:textId="78F9FA17" w:rsidR="000D7C55" w:rsidRDefault="000D7C55" w:rsidP="000D7C55">
      <w:pPr>
        <w:pStyle w:val="Nidungvnbn"/>
        <w:ind w:left="720" w:firstLine="0"/>
      </w:pPr>
      <w:r w:rsidRPr="000D7C55">
        <w:rPr>
          <w:noProof/>
        </w:rPr>
        <w:drawing>
          <wp:inline distT="0" distB="0" distL="0" distR="0" wp14:anchorId="12624B60" wp14:editId="7829DC6B">
            <wp:extent cx="5579745" cy="2795905"/>
            <wp:effectExtent l="0" t="0" r="190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795905"/>
                    </a:xfrm>
                    <a:prstGeom prst="rect">
                      <a:avLst/>
                    </a:prstGeom>
                  </pic:spPr>
                </pic:pic>
              </a:graphicData>
            </a:graphic>
          </wp:inline>
        </w:drawing>
      </w:r>
    </w:p>
    <w:p w14:paraId="761C38C7" w14:textId="09EA0F68" w:rsidR="000D7C55" w:rsidRDefault="000D7C55" w:rsidP="001B236A">
      <w:pPr>
        <w:pStyle w:val="Nidungvnbn"/>
        <w:numPr>
          <w:ilvl w:val="0"/>
          <w:numId w:val="10"/>
        </w:numPr>
      </w:pPr>
      <w:r>
        <w:t>Ấn “chỉnh sửa” để sửa dụng cụ</w:t>
      </w:r>
    </w:p>
    <w:p w14:paraId="735DB62F" w14:textId="797A2A86" w:rsidR="000D7C55" w:rsidRDefault="000D7C55" w:rsidP="000D7C55">
      <w:pPr>
        <w:pStyle w:val="Nidungvnbn"/>
        <w:ind w:left="720" w:firstLine="0"/>
      </w:pPr>
      <w:r w:rsidRPr="000D7C55">
        <w:rPr>
          <w:noProof/>
        </w:rPr>
        <w:lastRenderedPageBreak/>
        <w:drawing>
          <wp:inline distT="0" distB="0" distL="0" distR="0" wp14:anchorId="143A684A" wp14:editId="6BD8DBEE">
            <wp:extent cx="5579745" cy="3708400"/>
            <wp:effectExtent l="0" t="0" r="190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708400"/>
                    </a:xfrm>
                    <a:prstGeom prst="rect">
                      <a:avLst/>
                    </a:prstGeom>
                  </pic:spPr>
                </pic:pic>
              </a:graphicData>
            </a:graphic>
          </wp:inline>
        </w:drawing>
      </w:r>
    </w:p>
    <w:p w14:paraId="5EBE5AA0" w14:textId="5C2C956F" w:rsidR="000D7C55" w:rsidRDefault="00DE374B" w:rsidP="001B236A">
      <w:pPr>
        <w:pStyle w:val="Nidungvnbn"/>
        <w:numPr>
          <w:ilvl w:val="0"/>
          <w:numId w:val="10"/>
        </w:numPr>
      </w:pPr>
      <w:r>
        <w:t>Ấn “Hoàn tất” để chuyển qua giao diện thêm lịch tái khám</w:t>
      </w:r>
    </w:p>
    <w:p w14:paraId="356DAC13" w14:textId="4F800127" w:rsidR="00DE374B" w:rsidRDefault="00DE374B" w:rsidP="001B236A">
      <w:pPr>
        <w:pStyle w:val="Nidungvnbn"/>
        <w:numPr>
          <w:ilvl w:val="0"/>
          <w:numId w:val="10"/>
        </w:numPr>
      </w:pPr>
      <w:r>
        <w:t>Ấn “Tái khám” để hiển thị giao diện thêm lịch tái khám</w:t>
      </w:r>
    </w:p>
    <w:p w14:paraId="4FD31CAE" w14:textId="191BE29A" w:rsidR="00DE374B" w:rsidRPr="00D75D37" w:rsidRDefault="00DE374B" w:rsidP="00DE374B">
      <w:pPr>
        <w:pStyle w:val="Nidungvnbn"/>
        <w:ind w:left="720" w:firstLine="0"/>
        <w:jc w:val="center"/>
      </w:pPr>
      <w:r w:rsidRPr="00DE374B">
        <w:rPr>
          <w:noProof/>
        </w:rPr>
        <w:drawing>
          <wp:inline distT="0" distB="0" distL="0" distR="0" wp14:anchorId="5DD0F114" wp14:editId="1A2BAA79">
            <wp:extent cx="5048250" cy="360851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8229" cy="3615652"/>
                    </a:xfrm>
                    <a:prstGeom prst="rect">
                      <a:avLst/>
                    </a:prstGeom>
                  </pic:spPr>
                </pic:pic>
              </a:graphicData>
            </a:graphic>
          </wp:inline>
        </w:drawing>
      </w:r>
    </w:p>
    <w:p w14:paraId="0C80CD9E" w14:textId="77777777" w:rsidR="00AE6F4B" w:rsidRDefault="00AE6F4B" w:rsidP="00AE6F4B">
      <w:pPr>
        <w:pStyle w:val="Heading3"/>
      </w:pPr>
      <w:bookmarkStart w:id="27" w:name="_Toc183188895"/>
      <w:r>
        <w:lastRenderedPageBreak/>
        <w:t>Xem lịch làm việc</w:t>
      </w:r>
      <w:bookmarkEnd w:id="27"/>
    </w:p>
    <w:p w14:paraId="445CE8A3" w14:textId="77777777" w:rsidR="00AE6F4B" w:rsidRPr="00586C3C" w:rsidRDefault="00AE6F4B" w:rsidP="001B236A">
      <w:pPr>
        <w:pStyle w:val="Nidungvnbn"/>
        <w:numPr>
          <w:ilvl w:val="0"/>
          <w:numId w:val="10"/>
        </w:numPr>
        <w:rPr>
          <w:sz w:val="28"/>
        </w:rPr>
      </w:pPr>
      <w:r>
        <w:t xml:space="preserve">Bác sĩ </w:t>
      </w:r>
      <w:r w:rsidRPr="00586C3C">
        <w:t>chọn ô “Xem lịch làm việc” để vào giao diện lịch làm việc của bác sĩ</w:t>
      </w:r>
    </w:p>
    <w:p w14:paraId="3B557E92" w14:textId="5219EC63" w:rsidR="00AE6F4B" w:rsidRDefault="00AE6F4B" w:rsidP="001B236A">
      <w:pPr>
        <w:pStyle w:val="Nidungvnbn"/>
        <w:numPr>
          <w:ilvl w:val="0"/>
          <w:numId w:val="10"/>
        </w:numPr>
      </w:pPr>
      <w:r>
        <w:t>Người dùng có thể lựa chọn</w:t>
      </w:r>
      <w:r w:rsidR="00DE374B">
        <w:t xml:space="preserve"> </w:t>
      </w:r>
      <w:r>
        <w:t>tháng để xem lịch làm việc của mình</w:t>
      </w:r>
    </w:p>
    <w:p w14:paraId="59E57A35" w14:textId="478E6D74" w:rsidR="00AE6F4B" w:rsidRDefault="00AE6F4B" w:rsidP="001B236A">
      <w:pPr>
        <w:pStyle w:val="Nidungvnbn"/>
        <w:numPr>
          <w:ilvl w:val="0"/>
          <w:numId w:val="10"/>
        </w:numPr>
      </w:pPr>
      <w:r>
        <w:t>Lịch làm việc của bác sĩ sẽ hiển thị màu xanh ở ngày bác sĩ có làm việc cùng với đó về các chú thích.</w:t>
      </w:r>
    </w:p>
    <w:p w14:paraId="3E09CCAA" w14:textId="3DEB1D79" w:rsidR="00DE374B" w:rsidRDefault="00DE374B" w:rsidP="00DE374B">
      <w:pPr>
        <w:pStyle w:val="Nidungvnbn"/>
        <w:ind w:left="720" w:firstLine="0"/>
        <w:jc w:val="center"/>
      </w:pPr>
      <w:r w:rsidRPr="00DE374B">
        <w:rPr>
          <w:noProof/>
        </w:rPr>
        <w:drawing>
          <wp:inline distT="0" distB="0" distL="0" distR="0" wp14:anchorId="7FD67608" wp14:editId="41E57B72">
            <wp:extent cx="5579745" cy="291465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914650"/>
                    </a:xfrm>
                    <a:prstGeom prst="rect">
                      <a:avLst/>
                    </a:prstGeom>
                  </pic:spPr>
                </pic:pic>
              </a:graphicData>
            </a:graphic>
          </wp:inline>
        </w:drawing>
      </w:r>
    </w:p>
    <w:p w14:paraId="538E34EB" w14:textId="77777777" w:rsidR="00AE6F4B" w:rsidRDefault="00AE6F4B" w:rsidP="001B236A">
      <w:pPr>
        <w:pStyle w:val="Nidungvnbn"/>
        <w:numPr>
          <w:ilvl w:val="0"/>
          <w:numId w:val="10"/>
        </w:numPr>
      </w:pPr>
      <w:r>
        <w:t>Ngoài ra khi nhấn vào ngày làm việc hôm nay sẽ hiển thị cửa sổ điểm danh để bác sĩ có thể điểm danh ca làm việc hôm nay.</w:t>
      </w:r>
    </w:p>
    <w:p w14:paraId="7A84354F" w14:textId="70A3C452" w:rsidR="009A75F8" w:rsidRDefault="00DE374B" w:rsidP="00DE374B">
      <w:pPr>
        <w:pStyle w:val="Nidungvnbn"/>
        <w:jc w:val="center"/>
        <w:rPr>
          <w:lang w:val="vi-VN"/>
        </w:rPr>
      </w:pPr>
      <w:r w:rsidRPr="00DE374B">
        <w:rPr>
          <w:noProof/>
          <w:lang w:val="vi-VN"/>
        </w:rPr>
        <w:lastRenderedPageBreak/>
        <w:drawing>
          <wp:inline distT="0" distB="0" distL="0" distR="0" wp14:anchorId="169A803A" wp14:editId="7B4DBEF5">
            <wp:extent cx="5579745" cy="4053205"/>
            <wp:effectExtent l="0" t="0" r="190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4053205"/>
                    </a:xfrm>
                    <a:prstGeom prst="rect">
                      <a:avLst/>
                    </a:prstGeom>
                  </pic:spPr>
                </pic:pic>
              </a:graphicData>
            </a:graphic>
          </wp:inline>
        </w:drawing>
      </w:r>
    </w:p>
    <w:p w14:paraId="55AF7FCA" w14:textId="1884B3C3" w:rsidR="00DE374B" w:rsidRPr="00DE374B" w:rsidRDefault="00DE374B" w:rsidP="001B236A">
      <w:pPr>
        <w:pStyle w:val="Nidungvnbn"/>
        <w:numPr>
          <w:ilvl w:val="0"/>
          <w:numId w:val="10"/>
        </w:numPr>
        <w:jc w:val="left"/>
        <w:rPr>
          <w:lang w:val="vi-VN"/>
        </w:rPr>
      </w:pPr>
      <w:r>
        <w:t>Khi chọn “Tổng kết ca làm” sẽ hiển thị thống kê ca làm của bản thân</w:t>
      </w:r>
    </w:p>
    <w:p w14:paraId="35F0F0C5" w14:textId="4EBBC3A9" w:rsidR="00DE374B" w:rsidRPr="00DE374B" w:rsidRDefault="00DE374B" w:rsidP="001B236A">
      <w:pPr>
        <w:pStyle w:val="Nidungvnbn"/>
        <w:numPr>
          <w:ilvl w:val="0"/>
          <w:numId w:val="10"/>
        </w:numPr>
        <w:jc w:val="left"/>
        <w:rPr>
          <w:lang w:val="vi-VN"/>
        </w:rPr>
      </w:pPr>
      <w:r>
        <w:t>Có thể lựa chọn thời gian để xem tổng kết</w:t>
      </w:r>
    </w:p>
    <w:p w14:paraId="5608DDA2" w14:textId="4610E01C" w:rsidR="00DE374B" w:rsidRPr="009A75F8" w:rsidRDefault="00DE374B" w:rsidP="00DE374B">
      <w:pPr>
        <w:pStyle w:val="Nidungvnbn"/>
        <w:ind w:left="720" w:firstLine="0"/>
        <w:jc w:val="left"/>
        <w:rPr>
          <w:lang w:val="vi-VN"/>
        </w:rPr>
      </w:pPr>
      <w:r w:rsidRPr="00DE374B">
        <w:rPr>
          <w:noProof/>
          <w:lang w:val="vi-VN"/>
        </w:rPr>
        <w:drawing>
          <wp:inline distT="0" distB="0" distL="0" distR="0" wp14:anchorId="1072626C" wp14:editId="10A802EB">
            <wp:extent cx="5579745" cy="2622550"/>
            <wp:effectExtent l="0" t="0" r="1905"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2622550"/>
                    </a:xfrm>
                    <a:prstGeom prst="rect">
                      <a:avLst/>
                    </a:prstGeom>
                  </pic:spPr>
                </pic:pic>
              </a:graphicData>
            </a:graphic>
          </wp:inline>
        </w:drawing>
      </w:r>
    </w:p>
    <w:p w14:paraId="686F9F48" w14:textId="77777777" w:rsidR="00C779BB" w:rsidRPr="00C779BB" w:rsidRDefault="00C779BB" w:rsidP="00C779BB">
      <w:pPr>
        <w:pStyle w:val="Nidungvnbn"/>
      </w:pPr>
    </w:p>
    <w:p w14:paraId="1C30BD44" w14:textId="77777777" w:rsidR="00C779BB" w:rsidRDefault="00C779BB" w:rsidP="00C779BB">
      <w:pPr>
        <w:pStyle w:val="Nidungvnbn"/>
      </w:pPr>
    </w:p>
    <w:p w14:paraId="14D99786" w14:textId="77777777" w:rsidR="00C779BB" w:rsidRDefault="00C779BB" w:rsidP="00C779BB">
      <w:pPr>
        <w:pStyle w:val="Nidungvnbn"/>
      </w:pPr>
    </w:p>
    <w:p w14:paraId="5ABD1E67" w14:textId="4B110AE7" w:rsidR="002D52AC" w:rsidRDefault="002D52AC" w:rsidP="001B236A">
      <w:pPr>
        <w:pStyle w:val="Heading2"/>
        <w:numPr>
          <w:ilvl w:val="1"/>
          <w:numId w:val="1"/>
        </w:numPr>
      </w:pPr>
      <w:bookmarkStart w:id="28" w:name="_Toc183188896"/>
      <w:r w:rsidRPr="009A75F8">
        <w:lastRenderedPageBreak/>
        <w:t>Làm việc tại phòng khám đối với “</w:t>
      </w:r>
      <w:r>
        <w:rPr>
          <w:lang w:val="en-US"/>
        </w:rPr>
        <w:t>Lễ tân</w:t>
      </w:r>
      <w:r w:rsidRPr="009A75F8">
        <w:t>”:</w:t>
      </w:r>
      <w:bookmarkEnd w:id="28"/>
    </w:p>
    <w:p w14:paraId="03FCE052" w14:textId="5F0DB476" w:rsidR="002D52AC" w:rsidRDefault="002D52AC" w:rsidP="002D52AC">
      <w:pPr>
        <w:pStyle w:val="Nidungvnbn"/>
      </w:pPr>
      <w:r>
        <w:t>Khi đăng nhập bằng tài khoản của lễ tân sẽ vào được giao diện gồm các chức năng riêng biệt cho lễ tân.</w:t>
      </w:r>
    </w:p>
    <w:p w14:paraId="67DC2824" w14:textId="7CEBB44B" w:rsidR="002D52AC" w:rsidRPr="002D52AC" w:rsidRDefault="002D52AC" w:rsidP="002D52AC">
      <w:pPr>
        <w:pStyle w:val="Nidungvnbn"/>
      </w:pPr>
      <w:r w:rsidRPr="002D52AC">
        <w:rPr>
          <w:noProof/>
        </w:rPr>
        <w:drawing>
          <wp:inline distT="0" distB="0" distL="0" distR="0" wp14:anchorId="4300D405" wp14:editId="74625F37">
            <wp:extent cx="5579745" cy="2737485"/>
            <wp:effectExtent l="0" t="0" r="190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2737485"/>
                    </a:xfrm>
                    <a:prstGeom prst="rect">
                      <a:avLst/>
                    </a:prstGeom>
                  </pic:spPr>
                </pic:pic>
              </a:graphicData>
            </a:graphic>
          </wp:inline>
        </w:drawing>
      </w:r>
    </w:p>
    <w:p w14:paraId="571FE243" w14:textId="443FC01F" w:rsidR="002D52AC" w:rsidRDefault="002D52AC" w:rsidP="002D52AC">
      <w:pPr>
        <w:pStyle w:val="Heading3"/>
      </w:pPr>
      <w:bookmarkStart w:id="29" w:name="_Toc183188897"/>
      <w:r>
        <w:t>Tiếp nhận bệnh nhân</w:t>
      </w:r>
      <w:bookmarkEnd w:id="29"/>
    </w:p>
    <w:p w14:paraId="6B43B7F9" w14:textId="074AD457" w:rsidR="002D52AC" w:rsidRDefault="002D52AC" w:rsidP="001B236A">
      <w:pPr>
        <w:pStyle w:val="Nidungvnbn"/>
        <w:numPr>
          <w:ilvl w:val="0"/>
          <w:numId w:val="12"/>
        </w:numPr>
      </w:pPr>
      <w:r>
        <w:t>Người dùng chọn “Tiếp nhận bệnh nhân” để vào giao diện tiếp nhận bệnh nhân</w:t>
      </w:r>
    </w:p>
    <w:p w14:paraId="5CC0B47E" w14:textId="5D5BD0F6" w:rsidR="002D52AC" w:rsidRDefault="002D52AC" w:rsidP="002D52AC">
      <w:pPr>
        <w:pStyle w:val="Nidungvnbn"/>
        <w:ind w:left="720" w:firstLine="0"/>
      </w:pPr>
      <w:r w:rsidRPr="002D52AC">
        <w:rPr>
          <w:noProof/>
        </w:rPr>
        <w:drawing>
          <wp:inline distT="0" distB="0" distL="0" distR="0" wp14:anchorId="5CB335CA" wp14:editId="0FB2E730">
            <wp:extent cx="5579745" cy="217678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2176780"/>
                    </a:xfrm>
                    <a:prstGeom prst="rect">
                      <a:avLst/>
                    </a:prstGeom>
                  </pic:spPr>
                </pic:pic>
              </a:graphicData>
            </a:graphic>
          </wp:inline>
        </w:drawing>
      </w:r>
    </w:p>
    <w:p w14:paraId="266C53DF" w14:textId="76E0ECE9" w:rsidR="002D52AC" w:rsidRDefault="002D52AC" w:rsidP="001B236A">
      <w:pPr>
        <w:pStyle w:val="Nidungvnbn"/>
        <w:numPr>
          <w:ilvl w:val="0"/>
          <w:numId w:val="12"/>
        </w:numPr>
      </w:pPr>
      <w:r>
        <w:t xml:space="preserve">Người dụng có thể nhập tên bệnh nhân vào ô timg kiếm để tìm kiếm </w:t>
      </w:r>
    </w:p>
    <w:p w14:paraId="1145CCA4" w14:textId="546BAC88" w:rsidR="002D52AC" w:rsidRDefault="002D52AC" w:rsidP="002D52AC">
      <w:pPr>
        <w:pStyle w:val="Nidungvnbn"/>
      </w:pPr>
      <w:r w:rsidRPr="002D52AC">
        <w:rPr>
          <w:noProof/>
        </w:rPr>
        <w:lastRenderedPageBreak/>
        <w:drawing>
          <wp:inline distT="0" distB="0" distL="0" distR="0" wp14:anchorId="763732AF" wp14:editId="7193F6B0">
            <wp:extent cx="5579745" cy="12109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1210945"/>
                    </a:xfrm>
                    <a:prstGeom prst="rect">
                      <a:avLst/>
                    </a:prstGeom>
                  </pic:spPr>
                </pic:pic>
              </a:graphicData>
            </a:graphic>
          </wp:inline>
        </w:drawing>
      </w:r>
    </w:p>
    <w:p w14:paraId="41C6BB24" w14:textId="257DAC2E" w:rsidR="002D52AC" w:rsidRDefault="002D52AC" w:rsidP="001B236A">
      <w:pPr>
        <w:pStyle w:val="Nidungvnbn"/>
        <w:numPr>
          <w:ilvl w:val="0"/>
          <w:numId w:val="12"/>
        </w:numPr>
      </w:pPr>
      <w:r>
        <w:t>Chọn ô “Thêm bệnh nhân” để tiến hành nhập thông tin bệnh nhân mới</w:t>
      </w:r>
    </w:p>
    <w:p w14:paraId="61431FE0" w14:textId="106D287F" w:rsidR="002D52AC" w:rsidRDefault="002D52AC" w:rsidP="002D52AC">
      <w:pPr>
        <w:pStyle w:val="Nidungvnbn"/>
      </w:pPr>
      <w:r w:rsidRPr="002D52AC">
        <w:rPr>
          <w:noProof/>
        </w:rPr>
        <w:drawing>
          <wp:inline distT="0" distB="0" distL="0" distR="0" wp14:anchorId="56503270" wp14:editId="75B734B0">
            <wp:extent cx="5579745" cy="271335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2713355"/>
                    </a:xfrm>
                    <a:prstGeom prst="rect">
                      <a:avLst/>
                    </a:prstGeom>
                  </pic:spPr>
                </pic:pic>
              </a:graphicData>
            </a:graphic>
          </wp:inline>
        </w:drawing>
      </w:r>
    </w:p>
    <w:p w14:paraId="46B73A9F" w14:textId="7D50EC8E" w:rsidR="002D52AC" w:rsidRDefault="002D52AC" w:rsidP="001B236A">
      <w:pPr>
        <w:pStyle w:val="Nidungvnbn"/>
        <w:numPr>
          <w:ilvl w:val="0"/>
          <w:numId w:val="12"/>
        </w:numPr>
      </w:pPr>
      <w:r>
        <w:t>Sau khi nhập thông tin bệnh nhân thành công thông tin bệnh nhân đó sẽ được hiển thị ở giao diện tiếp nhận</w:t>
      </w:r>
    </w:p>
    <w:p w14:paraId="249006A3" w14:textId="68C27072" w:rsidR="002D52AC" w:rsidRDefault="002D52AC" w:rsidP="001B236A">
      <w:pPr>
        <w:pStyle w:val="Nidungvnbn"/>
        <w:numPr>
          <w:ilvl w:val="0"/>
          <w:numId w:val="12"/>
        </w:numPr>
      </w:pPr>
      <w:r>
        <w:t xml:space="preserve">Khi muốn chọn lịch hẹn của bệnh nhân đó, người dùng tiến hành chọn bệnh nhân </w:t>
      </w:r>
      <w:r w:rsidR="00DF2B23">
        <w:t>đó và chọn ô “Chọn lịch hẹn”</w:t>
      </w:r>
    </w:p>
    <w:p w14:paraId="0660C3BF" w14:textId="788A99D3" w:rsidR="00DF2B23" w:rsidRDefault="00DF2B23" w:rsidP="00DF2B23">
      <w:pPr>
        <w:pStyle w:val="Nidungvnbn"/>
      </w:pPr>
      <w:r w:rsidRPr="00DF2B23">
        <w:rPr>
          <w:noProof/>
        </w:rPr>
        <w:drawing>
          <wp:inline distT="0" distB="0" distL="0" distR="0" wp14:anchorId="564DFD1D" wp14:editId="616B9D9E">
            <wp:extent cx="5579745" cy="2699385"/>
            <wp:effectExtent l="0" t="0" r="190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699385"/>
                    </a:xfrm>
                    <a:prstGeom prst="rect">
                      <a:avLst/>
                    </a:prstGeom>
                  </pic:spPr>
                </pic:pic>
              </a:graphicData>
            </a:graphic>
          </wp:inline>
        </w:drawing>
      </w:r>
    </w:p>
    <w:p w14:paraId="5E351E1F" w14:textId="38077196" w:rsidR="00DF2B23" w:rsidRDefault="00DF2B23" w:rsidP="001B236A">
      <w:pPr>
        <w:pStyle w:val="Nidungvnbn"/>
        <w:numPr>
          <w:ilvl w:val="0"/>
          <w:numId w:val="13"/>
        </w:numPr>
      </w:pPr>
      <w:r>
        <w:lastRenderedPageBreak/>
        <w:t>Có thể chọn ngày khám, ca khám, và chỉ định bác sĩ nào khám</w:t>
      </w:r>
    </w:p>
    <w:p w14:paraId="109D4888" w14:textId="1BE2DEC1" w:rsidR="00DF2B23" w:rsidRDefault="00DF2B23" w:rsidP="00DF2B23">
      <w:pPr>
        <w:pStyle w:val="Nidungvnbn"/>
        <w:jc w:val="center"/>
      </w:pPr>
      <w:r w:rsidRPr="00DF2B23">
        <w:rPr>
          <w:noProof/>
        </w:rPr>
        <w:drawing>
          <wp:inline distT="0" distB="0" distL="0" distR="0" wp14:anchorId="1E2DF740" wp14:editId="03BF4716">
            <wp:extent cx="3556277" cy="341503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0178" cy="3418776"/>
                    </a:xfrm>
                    <a:prstGeom prst="rect">
                      <a:avLst/>
                    </a:prstGeom>
                  </pic:spPr>
                </pic:pic>
              </a:graphicData>
            </a:graphic>
          </wp:inline>
        </w:drawing>
      </w:r>
    </w:p>
    <w:p w14:paraId="2170603C" w14:textId="6B2B33CD" w:rsidR="00DF2B23" w:rsidRDefault="00DF2B23" w:rsidP="001B236A">
      <w:pPr>
        <w:pStyle w:val="Nidungvnbn"/>
        <w:numPr>
          <w:ilvl w:val="0"/>
          <w:numId w:val="13"/>
        </w:numPr>
      </w:pPr>
      <w:r>
        <w:t>Ngoài ra còn có thể chọn dịch vụ cho bệnh nhân bằng cách ấn nút “Thêm dịch vụ”.</w:t>
      </w:r>
    </w:p>
    <w:p w14:paraId="736F255F" w14:textId="37548C5D" w:rsidR="00DF2B23" w:rsidRDefault="00DF2B23" w:rsidP="00DF2B23">
      <w:pPr>
        <w:pStyle w:val="Nidungvnbn"/>
        <w:jc w:val="center"/>
      </w:pPr>
      <w:r w:rsidRPr="00DF2B23">
        <w:rPr>
          <w:noProof/>
        </w:rPr>
        <w:drawing>
          <wp:inline distT="0" distB="0" distL="0" distR="0" wp14:anchorId="75F006AF" wp14:editId="3775A555">
            <wp:extent cx="3907098" cy="3886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18114" cy="3897157"/>
                    </a:xfrm>
                    <a:prstGeom prst="rect">
                      <a:avLst/>
                    </a:prstGeom>
                  </pic:spPr>
                </pic:pic>
              </a:graphicData>
            </a:graphic>
          </wp:inline>
        </w:drawing>
      </w:r>
    </w:p>
    <w:p w14:paraId="4199A77F" w14:textId="388DB925" w:rsidR="00DF2B23" w:rsidRDefault="00DF2B23" w:rsidP="001B236A">
      <w:pPr>
        <w:pStyle w:val="Nidungvnbn"/>
        <w:numPr>
          <w:ilvl w:val="0"/>
          <w:numId w:val="13"/>
        </w:numPr>
        <w:jc w:val="left"/>
      </w:pPr>
      <w:r>
        <w:lastRenderedPageBreak/>
        <w:t>Cuối cùng ấn “Hoàn tất” sẽ hoàn tất tạo lịch cho bệnh nhân</w:t>
      </w:r>
    </w:p>
    <w:p w14:paraId="300497F5" w14:textId="37FAD4C8" w:rsidR="00DF2B23" w:rsidRDefault="00DF2B23" w:rsidP="001B236A">
      <w:pPr>
        <w:pStyle w:val="Nidungvnbn"/>
        <w:numPr>
          <w:ilvl w:val="0"/>
          <w:numId w:val="13"/>
        </w:numPr>
        <w:jc w:val="left"/>
      </w:pPr>
      <w:r>
        <w:t>Thông tin bệnh nhân đó sẽ được hiển thị bên Bác sĩ đã chỉ định.</w:t>
      </w:r>
    </w:p>
    <w:p w14:paraId="2CC1CEDB" w14:textId="5009860E" w:rsidR="00DF2B23" w:rsidRDefault="00DF2B23" w:rsidP="00DF2B23">
      <w:pPr>
        <w:pStyle w:val="Heading3"/>
      </w:pPr>
      <w:bookmarkStart w:id="30" w:name="_Toc183188898"/>
      <w:r>
        <w:t>Danh sách tiếp nhận bệnh nhân</w:t>
      </w:r>
      <w:bookmarkEnd w:id="30"/>
    </w:p>
    <w:p w14:paraId="59F42AC0" w14:textId="6B775015" w:rsidR="00DF2B23" w:rsidRDefault="00DF2B23" w:rsidP="00DF2B23">
      <w:pPr>
        <w:pStyle w:val="Nidungvnbn"/>
      </w:pPr>
      <w:r>
        <w:t>Danh sách và thông tin bệnh nhân đã tiếp nhận và đã được chỉ định bác sĩ, dịch vụ sẽ được hiển thị ở đây.</w:t>
      </w:r>
    </w:p>
    <w:p w14:paraId="5B482964" w14:textId="2E98198B" w:rsidR="00DF2B23" w:rsidRDefault="00DF2B23" w:rsidP="001B236A">
      <w:pPr>
        <w:pStyle w:val="Nidungvnbn"/>
        <w:numPr>
          <w:ilvl w:val="0"/>
          <w:numId w:val="14"/>
        </w:numPr>
      </w:pPr>
      <w:r>
        <w:t>Người dùng chọn “Danh sách tiếp nhận bệnh nhân” để xem danh sách.</w:t>
      </w:r>
    </w:p>
    <w:p w14:paraId="1C18A7C4" w14:textId="6809A22D" w:rsidR="00DF2B23" w:rsidRDefault="00DF2B23" w:rsidP="00DF2B23">
      <w:pPr>
        <w:pStyle w:val="Nidungvnbn"/>
      </w:pPr>
      <w:r w:rsidRPr="00DF2B23">
        <w:rPr>
          <w:noProof/>
        </w:rPr>
        <w:drawing>
          <wp:inline distT="0" distB="0" distL="0" distR="0" wp14:anchorId="4A85C5C6" wp14:editId="03AEE812">
            <wp:extent cx="5579745" cy="289814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2898140"/>
                    </a:xfrm>
                    <a:prstGeom prst="rect">
                      <a:avLst/>
                    </a:prstGeom>
                  </pic:spPr>
                </pic:pic>
              </a:graphicData>
            </a:graphic>
          </wp:inline>
        </w:drawing>
      </w:r>
    </w:p>
    <w:p w14:paraId="549F758F" w14:textId="243A4A51" w:rsidR="00DF2B23" w:rsidRDefault="00DF2B23" w:rsidP="00DF2B23">
      <w:pPr>
        <w:pStyle w:val="Heading3"/>
      </w:pPr>
      <w:bookmarkStart w:id="31" w:name="_Toc183188899"/>
      <w:r>
        <w:t>Xem lịch làm việc bác sĩ</w:t>
      </w:r>
      <w:bookmarkEnd w:id="31"/>
    </w:p>
    <w:p w14:paraId="156D6872" w14:textId="794456AC" w:rsidR="00DF2B23" w:rsidRDefault="00DF2B23" w:rsidP="00DF2B23">
      <w:pPr>
        <w:pStyle w:val="Nidungvnbn"/>
      </w:pPr>
      <w:r>
        <w:t>Người dùng là lễ tân có thể xem lịch làm việc của bác sĩ cũng như sắp xếp lịch làm cho bác sĩ bằng cách chọn “Xem lịch làm việc của bác sĩ”</w:t>
      </w:r>
    </w:p>
    <w:p w14:paraId="4DBDEE95" w14:textId="00CB998F" w:rsidR="00DF2B23" w:rsidRDefault="00DF2B23" w:rsidP="00DF2B23">
      <w:pPr>
        <w:pStyle w:val="Nidungvnbn"/>
        <w:jc w:val="center"/>
      </w:pPr>
      <w:r w:rsidRPr="00DF2B23">
        <w:rPr>
          <w:noProof/>
        </w:rPr>
        <w:drawing>
          <wp:inline distT="0" distB="0" distL="0" distR="0" wp14:anchorId="04A368C2" wp14:editId="5A1C0A7F">
            <wp:extent cx="3581400" cy="205211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5474" cy="2054450"/>
                    </a:xfrm>
                    <a:prstGeom prst="rect">
                      <a:avLst/>
                    </a:prstGeom>
                  </pic:spPr>
                </pic:pic>
              </a:graphicData>
            </a:graphic>
          </wp:inline>
        </w:drawing>
      </w:r>
    </w:p>
    <w:p w14:paraId="1DCEBA40" w14:textId="55DE2F67" w:rsidR="00DF2B23" w:rsidRDefault="00DF2B23" w:rsidP="001B236A">
      <w:pPr>
        <w:pStyle w:val="Nidungvnbn"/>
        <w:numPr>
          <w:ilvl w:val="0"/>
          <w:numId w:val="14"/>
        </w:numPr>
        <w:jc w:val="left"/>
      </w:pPr>
      <w:r>
        <w:t>Người dùng chọn ô “Chọn bác sĩ” để chọn bác sĩ muốn xem</w:t>
      </w:r>
    </w:p>
    <w:p w14:paraId="47CD70CA" w14:textId="2269319B" w:rsidR="00DF2B23" w:rsidRDefault="00DF2B23" w:rsidP="00DF2B23">
      <w:pPr>
        <w:pStyle w:val="Nidungvnbn"/>
        <w:jc w:val="left"/>
      </w:pPr>
      <w:r w:rsidRPr="00DF2B23">
        <w:rPr>
          <w:noProof/>
        </w:rPr>
        <w:lastRenderedPageBreak/>
        <w:drawing>
          <wp:inline distT="0" distB="0" distL="0" distR="0" wp14:anchorId="5F82F0AE" wp14:editId="37BE810A">
            <wp:extent cx="5579745" cy="3255010"/>
            <wp:effectExtent l="0" t="0" r="190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255010"/>
                    </a:xfrm>
                    <a:prstGeom prst="rect">
                      <a:avLst/>
                    </a:prstGeom>
                  </pic:spPr>
                </pic:pic>
              </a:graphicData>
            </a:graphic>
          </wp:inline>
        </w:drawing>
      </w:r>
    </w:p>
    <w:p w14:paraId="38A0BA09" w14:textId="3D09A5D9" w:rsidR="00DF2B23" w:rsidRDefault="00DF2B23" w:rsidP="00DF2B23">
      <w:pPr>
        <w:pStyle w:val="Nidungvnbn"/>
        <w:jc w:val="left"/>
      </w:pPr>
      <w:r w:rsidRPr="00DF2B23">
        <w:rPr>
          <w:noProof/>
        </w:rPr>
        <w:drawing>
          <wp:inline distT="0" distB="0" distL="0" distR="0" wp14:anchorId="5F7151EB" wp14:editId="5331EACD">
            <wp:extent cx="5579745" cy="274891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2748915"/>
                    </a:xfrm>
                    <a:prstGeom prst="rect">
                      <a:avLst/>
                    </a:prstGeom>
                  </pic:spPr>
                </pic:pic>
              </a:graphicData>
            </a:graphic>
          </wp:inline>
        </w:drawing>
      </w:r>
    </w:p>
    <w:p w14:paraId="362C4B7A" w14:textId="0FA58E49" w:rsidR="00DF2B23" w:rsidRDefault="00DF2B23" w:rsidP="001B236A">
      <w:pPr>
        <w:pStyle w:val="Nidungvnbn"/>
        <w:numPr>
          <w:ilvl w:val="0"/>
          <w:numId w:val="14"/>
        </w:numPr>
        <w:jc w:val="left"/>
      </w:pPr>
      <w:r>
        <w:t>Chọn vào ngày mong muốn bác sĩ làm việc để sắp xếp ca làm cho bác sĩ đó</w:t>
      </w:r>
    </w:p>
    <w:p w14:paraId="5D50484E" w14:textId="5EE10A57" w:rsidR="00DF2B23" w:rsidRDefault="00DF2B23" w:rsidP="00DF2B23">
      <w:pPr>
        <w:pStyle w:val="Nidungvnbn"/>
        <w:jc w:val="center"/>
      </w:pPr>
      <w:r w:rsidRPr="00DF2B23">
        <w:rPr>
          <w:noProof/>
        </w:rPr>
        <w:lastRenderedPageBreak/>
        <w:drawing>
          <wp:inline distT="0" distB="0" distL="0" distR="0" wp14:anchorId="414F899A" wp14:editId="461641A4">
            <wp:extent cx="4000329" cy="2943225"/>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6507" cy="2947770"/>
                    </a:xfrm>
                    <a:prstGeom prst="rect">
                      <a:avLst/>
                    </a:prstGeom>
                  </pic:spPr>
                </pic:pic>
              </a:graphicData>
            </a:graphic>
          </wp:inline>
        </w:drawing>
      </w:r>
    </w:p>
    <w:p w14:paraId="7A569CAB" w14:textId="1E784AFD" w:rsidR="00DF2B23" w:rsidRDefault="00200D42" w:rsidP="001B236A">
      <w:pPr>
        <w:pStyle w:val="Nidungvnbn"/>
        <w:numPr>
          <w:ilvl w:val="0"/>
          <w:numId w:val="14"/>
        </w:numPr>
        <w:jc w:val="left"/>
      </w:pPr>
      <w:r>
        <w:t>Ngày làm của bác sĩ đã sắp xếp ca làm sẽ được hiển thị màu xanh lá cây</w:t>
      </w:r>
    </w:p>
    <w:p w14:paraId="07E182C3" w14:textId="6AE06567" w:rsidR="00200D42" w:rsidRDefault="00200D42" w:rsidP="00200D42">
      <w:pPr>
        <w:pStyle w:val="Nidungvnbn"/>
        <w:jc w:val="left"/>
      </w:pPr>
      <w:r w:rsidRPr="00200D42">
        <w:rPr>
          <w:noProof/>
        </w:rPr>
        <w:drawing>
          <wp:inline distT="0" distB="0" distL="0" distR="0" wp14:anchorId="05F98292" wp14:editId="67233396">
            <wp:extent cx="5579745" cy="2699385"/>
            <wp:effectExtent l="0" t="0" r="190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2699385"/>
                    </a:xfrm>
                    <a:prstGeom prst="rect">
                      <a:avLst/>
                    </a:prstGeom>
                  </pic:spPr>
                </pic:pic>
              </a:graphicData>
            </a:graphic>
          </wp:inline>
        </w:drawing>
      </w:r>
    </w:p>
    <w:p w14:paraId="3D9F1E39" w14:textId="7B9FAC53" w:rsidR="00200D42" w:rsidRDefault="00200D42" w:rsidP="00200D42">
      <w:pPr>
        <w:pStyle w:val="Heading3"/>
      </w:pPr>
      <w:bookmarkStart w:id="32" w:name="_Toc183188900"/>
      <w:r>
        <w:t>Thu ngân</w:t>
      </w:r>
      <w:bookmarkEnd w:id="32"/>
    </w:p>
    <w:p w14:paraId="37A2D474" w14:textId="60498C85" w:rsidR="00200D42" w:rsidRDefault="00200D42" w:rsidP="00200D42">
      <w:pPr>
        <w:pStyle w:val="Nidungvnbn"/>
      </w:pPr>
      <w:r>
        <w:t>Lễ tân chọn “Thu ngân” để vào giao diện thu ngân</w:t>
      </w:r>
    </w:p>
    <w:p w14:paraId="00A0BADD" w14:textId="16389DB1" w:rsidR="00200D42" w:rsidRDefault="00200D42" w:rsidP="00200D42">
      <w:pPr>
        <w:pStyle w:val="Nidungvnbn"/>
      </w:pPr>
      <w:r w:rsidRPr="00200D42">
        <w:rPr>
          <w:noProof/>
        </w:rPr>
        <w:lastRenderedPageBreak/>
        <w:drawing>
          <wp:inline distT="0" distB="0" distL="0" distR="0" wp14:anchorId="7FEB2890" wp14:editId="6E71939B">
            <wp:extent cx="5579745" cy="2638425"/>
            <wp:effectExtent l="0" t="0" r="190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2638425"/>
                    </a:xfrm>
                    <a:prstGeom prst="rect">
                      <a:avLst/>
                    </a:prstGeom>
                  </pic:spPr>
                </pic:pic>
              </a:graphicData>
            </a:graphic>
          </wp:inline>
        </w:drawing>
      </w:r>
    </w:p>
    <w:p w14:paraId="150656DC" w14:textId="1EBC7043" w:rsidR="00200D42" w:rsidRDefault="00200D42" w:rsidP="001B236A">
      <w:pPr>
        <w:pStyle w:val="Nidungvnbn"/>
        <w:numPr>
          <w:ilvl w:val="0"/>
          <w:numId w:val="14"/>
        </w:numPr>
      </w:pPr>
      <w:r>
        <w:t>Ở đây sẽ hiển thị danh sách các hóa đơn và tình trạng của hóa đơn đó</w:t>
      </w:r>
    </w:p>
    <w:p w14:paraId="3E2B7143" w14:textId="0698078A" w:rsidR="00200D42" w:rsidRDefault="00200D42" w:rsidP="001B236A">
      <w:pPr>
        <w:pStyle w:val="Nidungvnbn"/>
        <w:numPr>
          <w:ilvl w:val="0"/>
          <w:numId w:val="14"/>
        </w:numPr>
      </w:pPr>
      <w:r>
        <w:t>Người dùng chọn hóa đơn muốn thanh toán và nhấn ô “Thanh toán” sẽ hiển thị giao diện thanh toán hóa đơn</w:t>
      </w:r>
    </w:p>
    <w:p w14:paraId="1165E68B" w14:textId="3DC00060" w:rsidR="00200D42" w:rsidRDefault="00200D42" w:rsidP="00200D42">
      <w:pPr>
        <w:pStyle w:val="Nidungvnbn"/>
      </w:pPr>
      <w:r w:rsidRPr="00200D42">
        <w:rPr>
          <w:noProof/>
        </w:rPr>
        <w:drawing>
          <wp:inline distT="0" distB="0" distL="0" distR="0" wp14:anchorId="537F017A" wp14:editId="663942AE">
            <wp:extent cx="5579745" cy="3504565"/>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504565"/>
                    </a:xfrm>
                    <a:prstGeom prst="rect">
                      <a:avLst/>
                    </a:prstGeom>
                  </pic:spPr>
                </pic:pic>
              </a:graphicData>
            </a:graphic>
          </wp:inline>
        </w:drawing>
      </w:r>
    </w:p>
    <w:p w14:paraId="09DB43B0" w14:textId="7803244C" w:rsidR="00200D42" w:rsidRDefault="00200D42" w:rsidP="001B236A">
      <w:pPr>
        <w:pStyle w:val="Nidungvnbn"/>
        <w:numPr>
          <w:ilvl w:val="0"/>
          <w:numId w:val="15"/>
        </w:numPr>
      </w:pPr>
      <w:r>
        <w:t>Người dùng chọn Hình thức thanh toán và ấn “Xác nhận”</w:t>
      </w:r>
    </w:p>
    <w:p w14:paraId="2B9482AE" w14:textId="4E3638D5" w:rsidR="00200D42" w:rsidRDefault="00200D42" w:rsidP="001B236A">
      <w:pPr>
        <w:pStyle w:val="Nidungvnbn"/>
        <w:numPr>
          <w:ilvl w:val="0"/>
          <w:numId w:val="15"/>
        </w:numPr>
        <w:jc w:val="left"/>
      </w:pPr>
      <w:r>
        <w:t>Ấn “Đã thanh toán” để xem được danh sách hóa đơn đã thanh toán</w:t>
      </w:r>
    </w:p>
    <w:p w14:paraId="112F15E1" w14:textId="6BEDFF49" w:rsidR="00200D42" w:rsidRDefault="00200D42" w:rsidP="00200D42">
      <w:pPr>
        <w:pStyle w:val="Nidungvnbn"/>
        <w:jc w:val="left"/>
      </w:pPr>
      <w:r w:rsidRPr="00200D42">
        <w:rPr>
          <w:noProof/>
        </w:rPr>
        <w:lastRenderedPageBreak/>
        <w:drawing>
          <wp:inline distT="0" distB="0" distL="0" distR="0" wp14:anchorId="49B09F1C" wp14:editId="186B6AD4">
            <wp:extent cx="5579745" cy="2106930"/>
            <wp:effectExtent l="0" t="0" r="190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2106930"/>
                    </a:xfrm>
                    <a:prstGeom prst="rect">
                      <a:avLst/>
                    </a:prstGeom>
                  </pic:spPr>
                </pic:pic>
              </a:graphicData>
            </a:graphic>
          </wp:inline>
        </w:drawing>
      </w:r>
    </w:p>
    <w:p w14:paraId="7A969D88" w14:textId="10B71F7F" w:rsidR="00C779BB" w:rsidRDefault="00200D42" w:rsidP="001B236A">
      <w:pPr>
        <w:pStyle w:val="Nidungvnbn"/>
        <w:numPr>
          <w:ilvl w:val="0"/>
          <w:numId w:val="16"/>
        </w:numPr>
        <w:jc w:val="left"/>
      </w:pPr>
      <w:r>
        <w:t>Ngoài ra có thể chọn “</w:t>
      </w:r>
      <w:r w:rsidR="00BC1097">
        <w:t>Hóa đơn” để xem thông tin hóa đơn.</w:t>
      </w:r>
    </w:p>
    <w:p w14:paraId="78A442AA" w14:textId="0D11C47B" w:rsidR="009527BD" w:rsidRDefault="00AA7645" w:rsidP="00AA7645">
      <w:pPr>
        <w:pStyle w:val="Heading1"/>
      </w:pPr>
      <w:bookmarkStart w:id="33" w:name="_Toc183188901"/>
      <w:r w:rsidRPr="00AA7645">
        <w:t>Xử lý các sự cố phổ biến</w:t>
      </w:r>
      <w:bookmarkEnd w:id="33"/>
    </w:p>
    <w:p w14:paraId="1FF0452C" w14:textId="115E2D60" w:rsidR="00AA7645" w:rsidRDefault="00AA7645" w:rsidP="00AA7645">
      <w:pPr>
        <w:pStyle w:val="Heading2"/>
      </w:pPr>
      <w:bookmarkStart w:id="34" w:name="_Toc183188902"/>
      <w:r>
        <w:t>Không thể truy cập vào phần mềm</w:t>
      </w:r>
      <w:bookmarkEnd w:id="34"/>
    </w:p>
    <w:p w14:paraId="44CAB3A3" w14:textId="64FF7C9C" w:rsidR="00AA7645" w:rsidRPr="00AA7645" w:rsidRDefault="00AA7645" w:rsidP="00AA7645">
      <w:pPr>
        <w:pStyle w:val="Nidungvnbn"/>
      </w:pPr>
      <w:r w:rsidRPr="00AA7645">
        <w:t>Nếu bạn gặp khó khăn trong việc mở phần mềm, có thể bạn đang rơi vào một trong những tình huống sau:</w:t>
      </w:r>
    </w:p>
    <w:p w14:paraId="2F5A436A" w14:textId="77777777" w:rsidR="00AA7645" w:rsidRPr="00AA7645" w:rsidRDefault="00AA7645" w:rsidP="00AA7645">
      <w:pPr>
        <w:pStyle w:val="Nidungvnbn"/>
      </w:pPr>
      <w:r w:rsidRPr="00AA7645">
        <w:t>Kết nối Internet gặp vấn đề hoặc không có mạng. Bạn nên kiểm tra lại kết nối của mình, thử sử dụng một nguồn Internet khác, hoặc nhờ sự hỗ trợ từ chuyên gia IT để xác minh và khắc phục.</w:t>
      </w:r>
    </w:p>
    <w:p w14:paraId="34D91320" w14:textId="77777777" w:rsidR="00AA7645" w:rsidRPr="00AA7645" w:rsidRDefault="00AA7645" w:rsidP="00AA7645">
      <w:pPr>
        <w:pStyle w:val="Nidungvnbn"/>
      </w:pPr>
      <w:r w:rsidRPr="00AA7645">
        <w:t>Bạn có thể đã chọn sai tệp khởi động. Hãy đảm bảo rằng bạn mở đúng tệp chương trình cần thiết.</w:t>
      </w:r>
    </w:p>
    <w:p w14:paraId="06BF6F65" w14:textId="251A2C40" w:rsidR="00AA7645" w:rsidRDefault="00AA7645" w:rsidP="00AA7645">
      <w:pPr>
        <w:pStyle w:val="Heading2"/>
      </w:pPr>
      <w:bookmarkStart w:id="35" w:name="_Toc183188903"/>
      <w:r>
        <w:t>Không thể đăng nhập vào hệ thống</w:t>
      </w:r>
      <w:bookmarkEnd w:id="35"/>
    </w:p>
    <w:p w14:paraId="09FE33BC" w14:textId="3E58E373" w:rsidR="00AA7645" w:rsidRPr="00AA7645" w:rsidRDefault="00AA7645" w:rsidP="00AA7645">
      <w:pPr>
        <w:pStyle w:val="Nidungvnbn"/>
      </w:pPr>
      <w:r w:rsidRPr="00AA7645">
        <w:t>Khi gặp lỗi trong quá trình đăng nhập, chẳng hạn như sai tên tài khoản, mật khẩu hoặc thông báo tài khoản không tồn tại, bạn cần thực hiện những bước sau:</w:t>
      </w:r>
    </w:p>
    <w:p w14:paraId="78136353" w14:textId="77777777" w:rsidR="00AA7645" w:rsidRPr="00AA7645" w:rsidRDefault="00AA7645" w:rsidP="00AA7645">
      <w:pPr>
        <w:pStyle w:val="Nidungvnbn"/>
      </w:pPr>
      <w:r w:rsidRPr="00AA7645">
        <w:t>Xác minh và nhập lại thông tin tài khoản một cách chính xác.</w:t>
      </w:r>
    </w:p>
    <w:p w14:paraId="7DAB6D4F" w14:textId="731A850C" w:rsidR="00AA7645" w:rsidRDefault="00AA7645" w:rsidP="00AA7645">
      <w:pPr>
        <w:pStyle w:val="Nidungvnbn"/>
      </w:pPr>
      <w:r w:rsidRPr="00AA7645">
        <w:t>Nếu thông tin đăng nhập đã đúng nhưng vẫn không thể truy cập, hãy liên hệ với quản lý hệ thống để được hỗ trợ và tìm hiểu nguyên nhân để khắc phục.</w:t>
      </w:r>
    </w:p>
    <w:p w14:paraId="5B6F0821" w14:textId="56EBB9D1" w:rsidR="00AA7645" w:rsidRDefault="00AA7645" w:rsidP="00AA7645">
      <w:pPr>
        <w:pStyle w:val="Heading1"/>
      </w:pPr>
      <w:bookmarkStart w:id="36" w:name="_Toc183188904"/>
      <w:r w:rsidRPr="00AA7645">
        <w:t>Thông tin liên hệ</w:t>
      </w:r>
      <w:bookmarkEnd w:id="36"/>
    </w:p>
    <w:p w14:paraId="2C4477B2" w14:textId="47B4C653" w:rsidR="00AA7645" w:rsidRPr="00AA7645" w:rsidRDefault="00AA7645" w:rsidP="00AA7645">
      <w:pPr>
        <w:pStyle w:val="Nidungvnbn"/>
      </w:pPr>
      <w:r w:rsidRPr="00AA7645">
        <w:lastRenderedPageBreak/>
        <w:t xml:space="preserve">Trong quá trình sử dụng, nếu cần hỗ trợ, giải đáp thắc mắc hoặc gặp sự cố liên quan đến hệ thống, bạn có thể liên hệ qua email: </w:t>
      </w:r>
      <w:hyperlink r:id="rId67" w:history="1">
        <w:r w:rsidRPr="00AA7645">
          <w:rPr>
            <w:b/>
            <w:bCs/>
          </w:rPr>
          <w:t>technopent@gmail.com</w:t>
        </w:r>
      </w:hyperlink>
      <w:r>
        <w:t xml:space="preserve"> </w:t>
      </w:r>
      <w:r w:rsidRPr="00AA7645">
        <w:t>để được hỗ trợ nhanh chóng.</w:t>
      </w:r>
    </w:p>
    <w:sectPr w:rsidR="00AA7645" w:rsidRPr="00AA7645" w:rsidSect="00602D02">
      <w:headerReference w:type="default" r:id="rId68"/>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FA973D" w14:textId="77777777" w:rsidR="00DA1642" w:rsidRDefault="00DA1642" w:rsidP="00453AB1">
      <w:r>
        <w:separator/>
      </w:r>
    </w:p>
  </w:endnote>
  <w:endnote w:type="continuationSeparator" w:id="0">
    <w:p w14:paraId="5475C3A4" w14:textId="77777777" w:rsidR="00DA1642" w:rsidRDefault="00DA1642" w:rsidP="00453AB1">
      <w:r>
        <w:continuationSeparator/>
      </w:r>
    </w:p>
  </w:endnote>
  <w:endnote w:type="continuationNotice" w:id="1">
    <w:p w14:paraId="449B622F" w14:textId="77777777" w:rsidR="00DA1642" w:rsidRDefault="00DA16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A16FA4" w14:textId="77777777" w:rsidR="00DA1642" w:rsidRDefault="00DA1642" w:rsidP="00453AB1">
      <w:r>
        <w:separator/>
      </w:r>
    </w:p>
  </w:footnote>
  <w:footnote w:type="continuationSeparator" w:id="0">
    <w:p w14:paraId="6B275922" w14:textId="77777777" w:rsidR="00DA1642" w:rsidRDefault="00DA1642" w:rsidP="00453AB1">
      <w:r>
        <w:continuationSeparator/>
      </w:r>
    </w:p>
  </w:footnote>
  <w:footnote w:type="continuationNotice" w:id="1">
    <w:p w14:paraId="35C1F3A0" w14:textId="77777777" w:rsidR="00DA1642" w:rsidRDefault="00DA164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7EAB9DF2"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18D74ACC"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9076D"/>
    <w:multiLevelType w:val="hybridMultilevel"/>
    <w:tmpl w:val="3C9CB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E4F5A"/>
    <w:multiLevelType w:val="hybridMultilevel"/>
    <w:tmpl w:val="1CB6C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264266"/>
    <w:multiLevelType w:val="hybridMultilevel"/>
    <w:tmpl w:val="EA486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A40DF"/>
    <w:multiLevelType w:val="multilevel"/>
    <w:tmpl w:val="FE76B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1724AE"/>
    <w:multiLevelType w:val="multilevel"/>
    <w:tmpl w:val="6590CA42"/>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5" w15:restartNumberingAfterBreak="0">
    <w:nsid w:val="1BA82AF1"/>
    <w:multiLevelType w:val="multilevel"/>
    <w:tmpl w:val="2E24641C"/>
    <w:lvl w:ilvl="0">
      <w:start w:val="5"/>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D1156FA"/>
    <w:multiLevelType w:val="hybridMultilevel"/>
    <w:tmpl w:val="EDC67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B55069A"/>
    <w:multiLevelType w:val="hybridMultilevel"/>
    <w:tmpl w:val="DFA45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FD0811"/>
    <w:multiLevelType w:val="hybridMultilevel"/>
    <w:tmpl w:val="0F487D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4EC306A"/>
    <w:multiLevelType w:val="hybridMultilevel"/>
    <w:tmpl w:val="A9CCA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48B0671"/>
    <w:multiLevelType w:val="hybridMultilevel"/>
    <w:tmpl w:val="F6CA2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4972E44"/>
    <w:multiLevelType w:val="hybridMultilevel"/>
    <w:tmpl w:val="668EC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052D2B"/>
    <w:multiLevelType w:val="hybridMultilevel"/>
    <w:tmpl w:val="543865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ADB2559"/>
    <w:multiLevelType w:val="hybridMultilevel"/>
    <w:tmpl w:val="918AF3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6D6F7D"/>
    <w:multiLevelType w:val="hybridMultilevel"/>
    <w:tmpl w:val="CCF2FE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
  </w:num>
  <w:num w:numId="2">
    <w:abstractNumId w:val="4"/>
  </w:num>
  <w:num w:numId="3">
    <w:abstractNumId w:val="3"/>
  </w:num>
  <w:num w:numId="4">
    <w:abstractNumId w:val="5"/>
  </w:num>
  <w:num w:numId="5">
    <w:abstractNumId w:val="7"/>
  </w:num>
  <w:num w:numId="6">
    <w:abstractNumId w:val="2"/>
  </w:num>
  <w:num w:numId="7">
    <w:abstractNumId w:val="9"/>
  </w:num>
  <w:num w:numId="8">
    <w:abstractNumId w:val="1"/>
  </w:num>
  <w:num w:numId="9">
    <w:abstractNumId w:val="0"/>
  </w:num>
  <w:num w:numId="10">
    <w:abstractNumId w:val="13"/>
  </w:num>
  <w:num w:numId="11">
    <w:abstractNumId w:val="11"/>
  </w:num>
  <w:num w:numId="12">
    <w:abstractNumId w:val="6"/>
  </w:num>
  <w:num w:numId="13">
    <w:abstractNumId w:val="12"/>
  </w:num>
  <w:num w:numId="14">
    <w:abstractNumId w:val="8"/>
  </w:num>
  <w:num w:numId="15">
    <w:abstractNumId w:val="10"/>
  </w:num>
  <w:num w:numId="16">
    <w:abstractNumId w:val="1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79BB"/>
    <w:rsid w:val="00000130"/>
    <w:rsid w:val="00001DC2"/>
    <w:rsid w:val="000039A2"/>
    <w:rsid w:val="000044BC"/>
    <w:rsid w:val="00004681"/>
    <w:rsid w:val="00004BA4"/>
    <w:rsid w:val="000056F0"/>
    <w:rsid w:val="00011A0A"/>
    <w:rsid w:val="00011E77"/>
    <w:rsid w:val="000124B9"/>
    <w:rsid w:val="000150E9"/>
    <w:rsid w:val="00015270"/>
    <w:rsid w:val="000156CF"/>
    <w:rsid w:val="0001666C"/>
    <w:rsid w:val="0001684B"/>
    <w:rsid w:val="00016BF5"/>
    <w:rsid w:val="0002217D"/>
    <w:rsid w:val="000231FF"/>
    <w:rsid w:val="00024496"/>
    <w:rsid w:val="00031F05"/>
    <w:rsid w:val="00031FDC"/>
    <w:rsid w:val="00040EB5"/>
    <w:rsid w:val="00044678"/>
    <w:rsid w:val="00061022"/>
    <w:rsid w:val="000627B5"/>
    <w:rsid w:val="00065C4E"/>
    <w:rsid w:val="00066121"/>
    <w:rsid w:val="000665D4"/>
    <w:rsid w:val="00067AB3"/>
    <w:rsid w:val="0007361C"/>
    <w:rsid w:val="00073FE9"/>
    <w:rsid w:val="00074C33"/>
    <w:rsid w:val="0007657D"/>
    <w:rsid w:val="00077D66"/>
    <w:rsid w:val="000804E7"/>
    <w:rsid w:val="00081EA7"/>
    <w:rsid w:val="000823C0"/>
    <w:rsid w:val="00083A8F"/>
    <w:rsid w:val="0008402C"/>
    <w:rsid w:val="00084968"/>
    <w:rsid w:val="00085D35"/>
    <w:rsid w:val="000907EF"/>
    <w:rsid w:val="00091FAD"/>
    <w:rsid w:val="000923FE"/>
    <w:rsid w:val="00092475"/>
    <w:rsid w:val="0009391D"/>
    <w:rsid w:val="00094020"/>
    <w:rsid w:val="0009795A"/>
    <w:rsid w:val="00097FC7"/>
    <w:rsid w:val="000A29CB"/>
    <w:rsid w:val="000A3C13"/>
    <w:rsid w:val="000B1191"/>
    <w:rsid w:val="000B390C"/>
    <w:rsid w:val="000B3982"/>
    <w:rsid w:val="000B66E1"/>
    <w:rsid w:val="000B6B48"/>
    <w:rsid w:val="000C0355"/>
    <w:rsid w:val="000C0C34"/>
    <w:rsid w:val="000C0EAC"/>
    <w:rsid w:val="000C2123"/>
    <w:rsid w:val="000C21EA"/>
    <w:rsid w:val="000D1886"/>
    <w:rsid w:val="000D47A0"/>
    <w:rsid w:val="000D77D4"/>
    <w:rsid w:val="000D7C55"/>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260E0"/>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7980"/>
    <w:rsid w:val="00183877"/>
    <w:rsid w:val="0018400B"/>
    <w:rsid w:val="00187FA6"/>
    <w:rsid w:val="0019042E"/>
    <w:rsid w:val="0019113C"/>
    <w:rsid w:val="00191908"/>
    <w:rsid w:val="001A00CD"/>
    <w:rsid w:val="001A1498"/>
    <w:rsid w:val="001A2B89"/>
    <w:rsid w:val="001A48C1"/>
    <w:rsid w:val="001A698D"/>
    <w:rsid w:val="001B1CF0"/>
    <w:rsid w:val="001B236A"/>
    <w:rsid w:val="001B4CCF"/>
    <w:rsid w:val="001B6392"/>
    <w:rsid w:val="001C2C80"/>
    <w:rsid w:val="001C2F98"/>
    <w:rsid w:val="001C4E26"/>
    <w:rsid w:val="001C5A5E"/>
    <w:rsid w:val="001D0F8D"/>
    <w:rsid w:val="001D2645"/>
    <w:rsid w:val="001D3B06"/>
    <w:rsid w:val="001D3D77"/>
    <w:rsid w:val="001D49C3"/>
    <w:rsid w:val="001D797C"/>
    <w:rsid w:val="001D7AC6"/>
    <w:rsid w:val="001E1F7E"/>
    <w:rsid w:val="001E2722"/>
    <w:rsid w:val="001E2A66"/>
    <w:rsid w:val="001E7691"/>
    <w:rsid w:val="001F2541"/>
    <w:rsid w:val="001F2977"/>
    <w:rsid w:val="001F498B"/>
    <w:rsid w:val="00200D42"/>
    <w:rsid w:val="00201249"/>
    <w:rsid w:val="00203AFF"/>
    <w:rsid w:val="002059F5"/>
    <w:rsid w:val="00207DC2"/>
    <w:rsid w:val="00211478"/>
    <w:rsid w:val="0021392B"/>
    <w:rsid w:val="00221912"/>
    <w:rsid w:val="00221E3F"/>
    <w:rsid w:val="002267DA"/>
    <w:rsid w:val="00227D7A"/>
    <w:rsid w:val="002317AF"/>
    <w:rsid w:val="0023338E"/>
    <w:rsid w:val="00233AC9"/>
    <w:rsid w:val="00237482"/>
    <w:rsid w:val="00237BE3"/>
    <w:rsid w:val="00237FC1"/>
    <w:rsid w:val="00241DE4"/>
    <w:rsid w:val="00242D57"/>
    <w:rsid w:val="00243F77"/>
    <w:rsid w:val="002469A3"/>
    <w:rsid w:val="002470DA"/>
    <w:rsid w:val="00251C84"/>
    <w:rsid w:val="00252F26"/>
    <w:rsid w:val="0025385E"/>
    <w:rsid w:val="00253BD6"/>
    <w:rsid w:val="00254073"/>
    <w:rsid w:val="002541C5"/>
    <w:rsid w:val="00255160"/>
    <w:rsid w:val="00256322"/>
    <w:rsid w:val="00257377"/>
    <w:rsid w:val="0026089B"/>
    <w:rsid w:val="00264743"/>
    <w:rsid w:val="0026479B"/>
    <w:rsid w:val="0027034D"/>
    <w:rsid w:val="00270A03"/>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132F"/>
    <w:rsid w:val="002B7A92"/>
    <w:rsid w:val="002C03C9"/>
    <w:rsid w:val="002C058F"/>
    <w:rsid w:val="002C1EDA"/>
    <w:rsid w:val="002C2E8D"/>
    <w:rsid w:val="002C3297"/>
    <w:rsid w:val="002C3653"/>
    <w:rsid w:val="002C3857"/>
    <w:rsid w:val="002C7D83"/>
    <w:rsid w:val="002D0750"/>
    <w:rsid w:val="002D237A"/>
    <w:rsid w:val="002D3080"/>
    <w:rsid w:val="002D4934"/>
    <w:rsid w:val="002D52AC"/>
    <w:rsid w:val="002D5A46"/>
    <w:rsid w:val="002E12DC"/>
    <w:rsid w:val="002E1C8E"/>
    <w:rsid w:val="002E2986"/>
    <w:rsid w:val="002E6110"/>
    <w:rsid w:val="002F12D4"/>
    <w:rsid w:val="002F2024"/>
    <w:rsid w:val="002F52FD"/>
    <w:rsid w:val="002F576F"/>
    <w:rsid w:val="00300BF6"/>
    <w:rsid w:val="003017B5"/>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611B1"/>
    <w:rsid w:val="00367562"/>
    <w:rsid w:val="00367D1D"/>
    <w:rsid w:val="003704AB"/>
    <w:rsid w:val="0037409F"/>
    <w:rsid w:val="003767EA"/>
    <w:rsid w:val="00376CB0"/>
    <w:rsid w:val="003818D0"/>
    <w:rsid w:val="00383875"/>
    <w:rsid w:val="00390CDA"/>
    <w:rsid w:val="00392238"/>
    <w:rsid w:val="00394013"/>
    <w:rsid w:val="003A0E4B"/>
    <w:rsid w:val="003A1D81"/>
    <w:rsid w:val="003A3043"/>
    <w:rsid w:val="003A45F7"/>
    <w:rsid w:val="003A529D"/>
    <w:rsid w:val="003A7194"/>
    <w:rsid w:val="003B0F1C"/>
    <w:rsid w:val="003B29C0"/>
    <w:rsid w:val="003B643D"/>
    <w:rsid w:val="003C282F"/>
    <w:rsid w:val="003C46B8"/>
    <w:rsid w:val="003C4B60"/>
    <w:rsid w:val="003C69F2"/>
    <w:rsid w:val="003D0ABC"/>
    <w:rsid w:val="003D41D4"/>
    <w:rsid w:val="003D4A95"/>
    <w:rsid w:val="003E1024"/>
    <w:rsid w:val="003E2446"/>
    <w:rsid w:val="003E4918"/>
    <w:rsid w:val="003E7CCF"/>
    <w:rsid w:val="003E7E4A"/>
    <w:rsid w:val="003F2259"/>
    <w:rsid w:val="003F2557"/>
    <w:rsid w:val="003F5F92"/>
    <w:rsid w:val="003F6DE4"/>
    <w:rsid w:val="004012A1"/>
    <w:rsid w:val="0040197E"/>
    <w:rsid w:val="00402379"/>
    <w:rsid w:val="004023E9"/>
    <w:rsid w:val="004062A7"/>
    <w:rsid w:val="00406F7A"/>
    <w:rsid w:val="00412775"/>
    <w:rsid w:val="00413883"/>
    <w:rsid w:val="0041523E"/>
    <w:rsid w:val="00415CF8"/>
    <w:rsid w:val="00417A63"/>
    <w:rsid w:val="00421001"/>
    <w:rsid w:val="00422476"/>
    <w:rsid w:val="004317AB"/>
    <w:rsid w:val="004340C9"/>
    <w:rsid w:val="00434B9A"/>
    <w:rsid w:val="0043571C"/>
    <w:rsid w:val="00437413"/>
    <w:rsid w:val="00440E25"/>
    <w:rsid w:val="00441E65"/>
    <w:rsid w:val="00442F11"/>
    <w:rsid w:val="004458CB"/>
    <w:rsid w:val="00447175"/>
    <w:rsid w:val="00453AB1"/>
    <w:rsid w:val="00455AAF"/>
    <w:rsid w:val="0045655F"/>
    <w:rsid w:val="0046008B"/>
    <w:rsid w:val="00463F27"/>
    <w:rsid w:val="004642D6"/>
    <w:rsid w:val="0046645C"/>
    <w:rsid w:val="004667D2"/>
    <w:rsid w:val="00471711"/>
    <w:rsid w:val="0047257A"/>
    <w:rsid w:val="00475B4D"/>
    <w:rsid w:val="00477B06"/>
    <w:rsid w:val="00480EE1"/>
    <w:rsid w:val="00483A55"/>
    <w:rsid w:val="00484005"/>
    <w:rsid w:val="004840CB"/>
    <w:rsid w:val="00494FC4"/>
    <w:rsid w:val="00496379"/>
    <w:rsid w:val="004964EE"/>
    <w:rsid w:val="004968AB"/>
    <w:rsid w:val="004A08FE"/>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1361"/>
    <w:rsid w:val="004D2B86"/>
    <w:rsid w:val="004D328A"/>
    <w:rsid w:val="004E02D8"/>
    <w:rsid w:val="004E0700"/>
    <w:rsid w:val="004E0A3F"/>
    <w:rsid w:val="004E3C16"/>
    <w:rsid w:val="004E3E78"/>
    <w:rsid w:val="004E3FED"/>
    <w:rsid w:val="004F68FF"/>
    <w:rsid w:val="004F79A0"/>
    <w:rsid w:val="00500E77"/>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F11"/>
    <w:rsid w:val="00546D2F"/>
    <w:rsid w:val="0054741E"/>
    <w:rsid w:val="005508B8"/>
    <w:rsid w:val="005515AE"/>
    <w:rsid w:val="0055175B"/>
    <w:rsid w:val="0055201C"/>
    <w:rsid w:val="005530F2"/>
    <w:rsid w:val="00554B6A"/>
    <w:rsid w:val="005555B4"/>
    <w:rsid w:val="00556F9C"/>
    <w:rsid w:val="00557FCB"/>
    <w:rsid w:val="00561DBC"/>
    <w:rsid w:val="00562A79"/>
    <w:rsid w:val="00563A9A"/>
    <w:rsid w:val="005648B8"/>
    <w:rsid w:val="005650E6"/>
    <w:rsid w:val="005669E6"/>
    <w:rsid w:val="005671B4"/>
    <w:rsid w:val="005706B9"/>
    <w:rsid w:val="0058019B"/>
    <w:rsid w:val="00583B74"/>
    <w:rsid w:val="00586B53"/>
    <w:rsid w:val="00586C3C"/>
    <w:rsid w:val="00590FD9"/>
    <w:rsid w:val="00596856"/>
    <w:rsid w:val="00597AD0"/>
    <w:rsid w:val="005A342D"/>
    <w:rsid w:val="005A5EF5"/>
    <w:rsid w:val="005B2BEB"/>
    <w:rsid w:val="005B4E18"/>
    <w:rsid w:val="005B615F"/>
    <w:rsid w:val="005B7259"/>
    <w:rsid w:val="005B7E05"/>
    <w:rsid w:val="005C07A7"/>
    <w:rsid w:val="005C5274"/>
    <w:rsid w:val="005D0A88"/>
    <w:rsid w:val="005D1999"/>
    <w:rsid w:val="005D1EC2"/>
    <w:rsid w:val="005D5C20"/>
    <w:rsid w:val="005E2E9C"/>
    <w:rsid w:val="005E4587"/>
    <w:rsid w:val="005E475A"/>
    <w:rsid w:val="005E6CD4"/>
    <w:rsid w:val="005F3F26"/>
    <w:rsid w:val="005F5AF2"/>
    <w:rsid w:val="005F6BEC"/>
    <w:rsid w:val="00602D02"/>
    <w:rsid w:val="006031DA"/>
    <w:rsid w:val="006035F2"/>
    <w:rsid w:val="0060379B"/>
    <w:rsid w:val="00605208"/>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568C5"/>
    <w:rsid w:val="0066243B"/>
    <w:rsid w:val="00666E40"/>
    <w:rsid w:val="00672032"/>
    <w:rsid w:val="00673654"/>
    <w:rsid w:val="006807A5"/>
    <w:rsid w:val="006828A9"/>
    <w:rsid w:val="00691853"/>
    <w:rsid w:val="00696609"/>
    <w:rsid w:val="00697099"/>
    <w:rsid w:val="00697D1A"/>
    <w:rsid w:val="006A107D"/>
    <w:rsid w:val="006A10B7"/>
    <w:rsid w:val="006A1D31"/>
    <w:rsid w:val="006A5639"/>
    <w:rsid w:val="006A7C2E"/>
    <w:rsid w:val="006B1799"/>
    <w:rsid w:val="006B29E8"/>
    <w:rsid w:val="006C0284"/>
    <w:rsid w:val="006C27E1"/>
    <w:rsid w:val="006C2EAE"/>
    <w:rsid w:val="006C36DE"/>
    <w:rsid w:val="006C6E52"/>
    <w:rsid w:val="006C7977"/>
    <w:rsid w:val="006D05B7"/>
    <w:rsid w:val="006D0BC9"/>
    <w:rsid w:val="006D1207"/>
    <w:rsid w:val="006E03D3"/>
    <w:rsid w:val="006E0DEB"/>
    <w:rsid w:val="006E1B30"/>
    <w:rsid w:val="006E2FFD"/>
    <w:rsid w:val="006E46F5"/>
    <w:rsid w:val="006F43A7"/>
    <w:rsid w:val="006F52D5"/>
    <w:rsid w:val="00711E02"/>
    <w:rsid w:val="00715874"/>
    <w:rsid w:val="00715E62"/>
    <w:rsid w:val="00717A06"/>
    <w:rsid w:val="00721003"/>
    <w:rsid w:val="00724969"/>
    <w:rsid w:val="007258F2"/>
    <w:rsid w:val="00726043"/>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F6A"/>
    <w:rsid w:val="007A24E9"/>
    <w:rsid w:val="007A584F"/>
    <w:rsid w:val="007A6494"/>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F4C"/>
    <w:rsid w:val="007F1F75"/>
    <w:rsid w:val="007F25D4"/>
    <w:rsid w:val="007F4DD9"/>
    <w:rsid w:val="00800730"/>
    <w:rsid w:val="0080152B"/>
    <w:rsid w:val="00804F70"/>
    <w:rsid w:val="008107A9"/>
    <w:rsid w:val="00812242"/>
    <w:rsid w:val="0081476E"/>
    <w:rsid w:val="008200D5"/>
    <w:rsid w:val="00820ABD"/>
    <w:rsid w:val="00822208"/>
    <w:rsid w:val="00831C80"/>
    <w:rsid w:val="008327BB"/>
    <w:rsid w:val="00837BD6"/>
    <w:rsid w:val="00837F3A"/>
    <w:rsid w:val="00840058"/>
    <w:rsid w:val="008416C4"/>
    <w:rsid w:val="0084418D"/>
    <w:rsid w:val="008475D0"/>
    <w:rsid w:val="0085058A"/>
    <w:rsid w:val="008508C7"/>
    <w:rsid w:val="00851BDB"/>
    <w:rsid w:val="008528EF"/>
    <w:rsid w:val="00852E74"/>
    <w:rsid w:val="0085744F"/>
    <w:rsid w:val="00861BEF"/>
    <w:rsid w:val="008630F6"/>
    <w:rsid w:val="00864E83"/>
    <w:rsid w:val="00867C2D"/>
    <w:rsid w:val="008715E3"/>
    <w:rsid w:val="008723D4"/>
    <w:rsid w:val="00872606"/>
    <w:rsid w:val="008730A8"/>
    <w:rsid w:val="00873E8E"/>
    <w:rsid w:val="008746D8"/>
    <w:rsid w:val="00876B47"/>
    <w:rsid w:val="008770CF"/>
    <w:rsid w:val="00880584"/>
    <w:rsid w:val="00880D36"/>
    <w:rsid w:val="008865DB"/>
    <w:rsid w:val="008870DC"/>
    <w:rsid w:val="0088758B"/>
    <w:rsid w:val="00887DA5"/>
    <w:rsid w:val="008910CC"/>
    <w:rsid w:val="0089267B"/>
    <w:rsid w:val="008944CD"/>
    <w:rsid w:val="00894D7E"/>
    <w:rsid w:val="00895257"/>
    <w:rsid w:val="008A1AFE"/>
    <w:rsid w:val="008A1FA8"/>
    <w:rsid w:val="008A2177"/>
    <w:rsid w:val="008A44E4"/>
    <w:rsid w:val="008A4B2F"/>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088E"/>
    <w:rsid w:val="008F1D14"/>
    <w:rsid w:val="008F6B7C"/>
    <w:rsid w:val="0090044C"/>
    <w:rsid w:val="009039CD"/>
    <w:rsid w:val="00910FC2"/>
    <w:rsid w:val="009110E4"/>
    <w:rsid w:val="00911C5A"/>
    <w:rsid w:val="0091295D"/>
    <w:rsid w:val="0091566D"/>
    <w:rsid w:val="00917A1B"/>
    <w:rsid w:val="0092073E"/>
    <w:rsid w:val="00921D0A"/>
    <w:rsid w:val="00922739"/>
    <w:rsid w:val="00930B96"/>
    <w:rsid w:val="00931327"/>
    <w:rsid w:val="00936AE5"/>
    <w:rsid w:val="00937DF5"/>
    <w:rsid w:val="009413C9"/>
    <w:rsid w:val="00942B81"/>
    <w:rsid w:val="00946108"/>
    <w:rsid w:val="009464C8"/>
    <w:rsid w:val="00947174"/>
    <w:rsid w:val="009504F1"/>
    <w:rsid w:val="00950B13"/>
    <w:rsid w:val="0095177D"/>
    <w:rsid w:val="00951B22"/>
    <w:rsid w:val="009527BD"/>
    <w:rsid w:val="00954D57"/>
    <w:rsid w:val="009568D4"/>
    <w:rsid w:val="00957556"/>
    <w:rsid w:val="009600A1"/>
    <w:rsid w:val="00961EA9"/>
    <w:rsid w:val="00963AE5"/>
    <w:rsid w:val="00967555"/>
    <w:rsid w:val="00971934"/>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9612E"/>
    <w:rsid w:val="009A1965"/>
    <w:rsid w:val="009A2F7B"/>
    <w:rsid w:val="009A515E"/>
    <w:rsid w:val="009A5FE3"/>
    <w:rsid w:val="009A69AF"/>
    <w:rsid w:val="009A75A3"/>
    <w:rsid w:val="009A75F8"/>
    <w:rsid w:val="009B1406"/>
    <w:rsid w:val="009B1AFB"/>
    <w:rsid w:val="009B23A4"/>
    <w:rsid w:val="009B514A"/>
    <w:rsid w:val="009B615A"/>
    <w:rsid w:val="009B7272"/>
    <w:rsid w:val="009C0A5E"/>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62B4"/>
    <w:rsid w:val="00A27750"/>
    <w:rsid w:val="00A31CCE"/>
    <w:rsid w:val="00A33ED6"/>
    <w:rsid w:val="00A34BC9"/>
    <w:rsid w:val="00A34F50"/>
    <w:rsid w:val="00A4299A"/>
    <w:rsid w:val="00A430B3"/>
    <w:rsid w:val="00A43B20"/>
    <w:rsid w:val="00A45914"/>
    <w:rsid w:val="00A514F1"/>
    <w:rsid w:val="00A54BBB"/>
    <w:rsid w:val="00A60753"/>
    <w:rsid w:val="00A628D6"/>
    <w:rsid w:val="00A70634"/>
    <w:rsid w:val="00A7224B"/>
    <w:rsid w:val="00A80B3D"/>
    <w:rsid w:val="00A8142D"/>
    <w:rsid w:val="00A8257B"/>
    <w:rsid w:val="00A8401C"/>
    <w:rsid w:val="00A846C7"/>
    <w:rsid w:val="00A84F57"/>
    <w:rsid w:val="00A86AD5"/>
    <w:rsid w:val="00A9172F"/>
    <w:rsid w:val="00A96D9E"/>
    <w:rsid w:val="00AA35D1"/>
    <w:rsid w:val="00AA639F"/>
    <w:rsid w:val="00AA7645"/>
    <w:rsid w:val="00AB274B"/>
    <w:rsid w:val="00AB49C4"/>
    <w:rsid w:val="00AB768D"/>
    <w:rsid w:val="00AB7E64"/>
    <w:rsid w:val="00AC27AF"/>
    <w:rsid w:val="00AC4280"/>
    <w:rsid w:val="00AC61BF"/>
    <w:rsid w:val="00AD102C"/>
    <w:rsid w:val="00AD235E"/>
    <w:rsid w:val="00AD2713"/>
    <w:rsid w:val="00AD4421"/>
    <w:rsid w:val="00AE21EF"/>
    <w:rsid w:val="00AE4292"/>
    <w:rsid w:val="00AE5B40"/>
    <w:rsid w:val="00AE6F4B"/>
    <w:rsid w:val="00AF06AF"/>
    <w:rsid w:val="00AF0EDC"/>
    <w:rsid w:val="00AF7A13"/>
    <w:rsid w:val="00B0058F"/>
    <w:rsid w:val="00B014C8"/>
    <w:rsid w:val="00B07331"/>
    <w:rsid w:val="00B127A5"/>
    <w:rsid w:val="00B12E19"/>
    <w:rsid w:val="00B13E82"/>
    <w:rsid w:val="00B1468B"/>
    <w:rsid w:val="00B153C0"/>
    <w:rsid w:val="00B1743A"/>
    <w:rsid w:val="00B22036"/>
    <w:rsid w:val="00B23E61"/>
    <w:rsid w:val="00B24383"/>
    <w:rsid w:val="00B253E0"/>
    <w:rsid w:val="00B26DAF"/>
    <w:rsid w:val="00B26F7C"/>
    <w:rsid w:val="00B30413"/>
    <w:rsid w:val="00B353B1"/>
    <w:rsid w:val="00B35A6F"/>
    <w:rsid w:val="00B410DA"/>
    <w:rsid w:val="00B437ED"/>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A522F"/>
    <w:rsid w:val="00BB0021"/>
    <w:rsid w:val="00BB2B2A"/>
    <w:rsid w:val="00BB32B9"/>
    <w:rsid w:val="00BB39BF"/>
    <w:rsid w:val="00BB3A43"/>
    <w:rsid w:val="00BB4AB7"/>
    <w:rsid w:val="00BB6C44"/>
    <w:rsid w:val="00BB7956"/>
    <w:rsid w:val="00BC0322"/>
    <w:rsid w:val="00BC0FC7"/>
    <w:rsid w:val="00BC1097"/>
    <w:rsid w:val="00BC2BCD"/>
    <w:rsid w:val="00BC78BD"/>
    <w:rsid w:val="00BD1099"/>
    <w:rsid w:val="00BD4466"/>
    <w:rsid w:val="00BD4575"/>
    <w:rsid w:val="00BE1062"/>
    <w:rsid w:val="00BE6461"/>
    <w:rsid w:val="00BE6D8A"/>
    <w:rsid w:val="00BE6F2C"/>
    <w:rsid w:val="00BE7AF5"/>
    <w:rsid w:val="00BF2976"/>
    <w:rsid w:val="00BF2FF1"/>
    <w:rsid w:val="00BF3004"/>
    <w:rsid w:val="00C01380"/>
    <w:rsid w:val="00C040E7"/>
    <w:rsid w:val="00C057BA"/>
    <w:rsid w:val="00C067B2"/>
    <w:rsid w:val="00C100B7"/>
    <w:rsid w:val="00C15C4E"/>
    <w:rsid w:val="00C20FE5"/>
    <w:rsid w:val="00C27294"/>
    <w:rsid w:val="00C316AA"/>
    <w:rsid w:val="00C3189F"/>
    <w:rsid w:val="00C3232F"/>
    <w:rsid w:val="00C32C35"/>
    <w:rsid w:val="00C32CFB"/>
    <w:rsid w:val="00C3524C"/>
    <w:rsid w:val="00C41FD0"/>
    <w:rsid w:val="00C455C9"/>
    <w:rsid w:val="00C5131C"/>
    <w:rsid w:val="00C55438"/>
    <w:rsid w:val="00C56904"/>
    <w:rsid w:val="00C57567"/>
    <w:rsid w:val="00C60717"/>
    <w:rsid w:val="00C624AD"/>
    <w:rsid w:val="00C63081"/>
    <w:rsid w:val="00C6334E"/>
    <w:rsid w:val="00C63436"/>
    <w:rsid w:val="00C63503"/>
    <w:rsid w:val="00C70A1B"/>
    <w:rsid w:val="00C740F6"/>
    <w:rsid w:val="00C75086"/>
    <w:rsid w:val="00C779BB"/>
    <w:rsid w:val="00C81086"/>
    <w:rsid w:val="00C8271B"/>
    <w:rsid w:val="00C82882"/>
    <w:rsid w:val="00C90A8D"/>
    <w:rsid w:val="00C91212"/>
    <w:rsid w:val="00C93F75"/>
    <w:rsid w:val="00C95B66"/>
    <w:rsid w:val="00C9610E"/>
    <w:rsid w:val="00C9714D"/>
    <w:rsid w:val="00CA0169"/>
    <w:rsid w:val="00CA19BF"/>
    <w:rsid w:val="00CA1C39"/>
    <w:rsid w:val="00CA2D06"/>
    <w:rsid w:val="00CA38DC"/>
    <w:rsid w:val="00CA60D8"/>
    <w:rsid w:val="00CA6126"/>
    <w:rsid w:val="00CB1B42"/>
    <w:rsid w:val="00CB2091"/>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1A69"/>
    <w:rsid w:val="00D0096C"/>
    <w:rsid w:val="00D013C2"/>
    <w:rsid w:val="00D01593"/>
    <w:rsid w:val="00D0457B"/>
    <w:rsid w:val="00D04DEC"/>
    <w:rsid w:val="00D05327"/>
    <w:rsid w:val="00D058C6"/>
    <w:rsid w:val="00D12397"/>
    <w:rsid w:val="00D129A4"/>
    <w:rsid w:val="00D13BE5"/>
    <w:rsid w:val="00D1667F"/>
    <w:rsid w:val="00D20648"/>
    <w:rsid w:val="00D20B84"/>
    <w:rsid w:val="00D22FE0"/>
    <w:rsid w:val="00D23270"/>
    <w:rsid w:val="00D23CF5"/>
    <w:rsid w:val="00D26870"/>
    <w:rsid w:val="00D270F3"/>
    <w:rsid w:val="00D27F95"/>
    <w:rsid w:val="00D3480A"/>
    <w:rsid w:val="00D4148C"/>
    <w:rsid w:val="00D43FC9"/>
    <w:rsid w:val="00D47C95"/>
    <w:rsid w:val="00D505E2"/>
    <w:rsid w:val="00D55EEA"/>
    <w:rsid w:val="00D623EA"/>
    <w:rsid w:val="00D63C9D"/>
    <w:rsid w:val="00D67502"/>
    <w:rsid w:val="00D73421"/>
    <w:rsid w:val="00D7424C"/>
    <w:rsid w:val="00D75D37"/>
    <w:rsid w:val="00D77684"/>
    <w:rsid w:val="00D80D48"/>
    <w:rsid w:val="00D81C44"/>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1642"/>
    <w:rsid w:val="00DA2058"/>
    <w:rsid w:val="00DA230C"/>
    <w:rsid w:val="00DA2641"/>
    <w:rsid w:val="00DA515C"/>
    <w:rsid w:val="00DA626A"/>
    <w:rsid w:val="00DA66A6"/>
    <w:rsid w:val="00DB2364"/>
    <w:rsid w:val="00DC3435"/>
    <w:rsid w:val="00DC556B"/>
    <w:rsid w:val="00DC7A73"/>
    <w:rsid w:val="00DD020A"/>
    <w:rsid w:val="00DD2B2C"/>
    <w:rsid w:val="00DD2E97"/>
    <w:rsid w:val="00DD53A8"/>
    <w:rsid w:val="00DD620B"/>
    <w:rsid w:val="00DD6DF9"/>
    <w:rsid w:val="00DD7BBD"/>
    <w:rsid w:val="00DE02B2"/>
    <w:rsid w:val="00DE049C"/>
    <w:rsid w:val="00DE1D1E"/>
    <w:rsid w:val="00DE374B"/>
    <w:rsid w:val="00DE5664"/>
    <w:rsid w:val="00DE66FB"/>
    <w:rsid w:val="00DE6BBB"/>
    <w:rsid w:val="00DF2B23"/>
    <w:rsid w:val="00DF3BE8"/>
    <w:rsid w:val="00DF4FE3"/>
    <w:rsid w:val="00E0133A"/>
    <w:rsid w:val="00E05384"/>
    <w:rsid w:val="00E077CA"/>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4EF2"/>
    <w:rsid w:val="00EA7C27"/>
    <w:rsid w:val="00EB727F"/>
    <w:rsid w:val="00EC037A"/>
    <w:rsid w:val="00EC33E3"/>
    <w:rsid w:val="00EC5301"/>
    <w:rsid w:val="00ED38E7"/>
    <w:rsid w:val="00ED57B9"/>
    <w:rsid w:val="00ED685B"/>
    <w:rsid w:val="00ED6C51"/>
    <w:rsid w:val="00EE14F0"/>
    <w:rsid w:val="00EE18B9"/>
    <w:rsid w:val="00EE2D2A"/>
    <w:rsid w:val="00EE664F"/>
    <w:rsid w:val="00EE7170"/>
    <w:rsid w:val="00EE7227"/>
    <w:rsid w:val="00EF07C7"/>
    <w:rsid w:val="00EF18C5"/>
    <w:rsid w:val="00EF3399"/>
    <w:rsid w:val="00F0064F"/>
    <w:rsid w:val="00F01D4B"/>
    <w:rsid w:val="00F027C4"/>
    <w:rsid w:val="00F03755"/>
    <w:rsid w:val="00F0519F"/>
    <w:rsid w:val="00F05871"/>
    <w:rsid w:val="00F07433"/>
    <w:rsid w:val="00F07859"/>
    <w:rsid w:val="00F13A6A"/>
    <w:rsid w:val="00F1412B"/>
    <w:rsid w:val="00F14257"/>
    <w:rsid w:val="00F14482"/>
    <w:rsid w:val="00F16671"/>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48CA"/>
    <w:rsid w:val="00F549BF"/>
    <w:rsid w:val="00F6183C"/>
    <w:rsid w:val="00F622AA"/>
    <w:rsid w:val="00F71AE1"/>
    <w:rsid w:val="00F72202"/>
    <w:rsid w:val="00F726EC"/>
    <w:rsid w:val="00F75553"/>
    <w:rsid w:val="00F75D16"/>
    <w:rsid w:val="00F75F43"/>
    <w:rsid w:val="00F76A34"/>
    <w:rsid w:val="00F772AD"/>
    <w:rsid w:val="00F77683"/>
    <w:rsid w:val="00F81E2A"/>
    <w:rsid w:val="00F9038D"/>
    <w:rsid w:val="00F91583"/>
    <w:rsid w:val="00F918E8"/>
    <w:rsid w:val="00F9340F"/>
    <w:rsid w:val="00F93748"/>
    <w:rsid w:val="00F93A55"/>
    <w:rsid w:val="00F95DD6"/>
    <w:rsid w:val="00F96F63"/>
    <w:rsid w:val="00FA239A"/>
    <w:rsid w:val="00FA5D78"/>
    <w:rsid w:val="00FB12BE"/>
    <w:rsid w:val="00FB1512"/>
    <w:rsid w:val="00FC00C6"/>
    <w:rsid w:val="00FC40B7"/>
    <w:rsid w:val="00FC41D6"/>
    <w:rsid w:val="00FC4C03"/>
    <w:rsid w:val="00FC5807"/>
    <w:rsid w:val="00FC5A6E"/>
    <w:rsid w:val="00FC6FF9"/>
    <w:rsid w:val="00FD0235"/>
    <w:rsid w:val="00FD526C"/>
    <w:rsid w:val="00FD5331"/>
    <w:rsid w:val="00FE2820"/>
    <w:rsid w:val="00FE2EC9"/>
    <w:rsid w:val="00FE490C"/>
    <w:rsid w:val="00FE557D"/>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741C0"/>
  <w15:docId w15:val="{1CBC4569-B492-4DFC-AABB-1EF2B5E6C7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4E3FED"/>
    <w:pPr>
      <w:spacing w:before="120" w:after="120" w:line="240" w:lineRule="auto"/>
    </w:pPr>
  </w:style>
  <w:style w:type="paragraph" w:styleId="Heading1">
    <w:name w:val="heading 1"/>
    <w:aliases w:val="Chương"/>
    <w:basedOn w:val="Normal"/>
    <w:link w:val="Heading1Char"/>
    <w:qFormat/>
    <w:rsid w:val="00B56979"/>
    <w:pPr>
      <w:numPr>
        <w:numId w:val="2"/>
      </w:numPr>
      <w:spacing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56979"/>
    <w:pPr>
      <w:numPr>
        <w:ilvl w:val="1"/>
        <w:numId w:val="2"/>
      </w:numPr>
      <w:spacing w:line="360" w:lineRule="auto"/>
      <w:outlineLvl w:val="1"/>
    </w:pPr>
    <w:rPr>
      <w:b/>
      <w:noProof/>
      <w:sz w:val="28"/>
      <w:szCs w:val="28"/>
      <w:lang w:val="vi-VN"/>
    </w:rPr>
  </w:style>
  <w:style w:type="paragraph" w:styleId="Heading3">
    <w:name w:val="heading 3"/>
    <w:aliases w:val="Tiểu mục cấp 2"/>
    <w:basedOn w:val="Normal"/>
    <w:next w:val="Nidungvnbn"/>
    <w:link w:val="Heading3Char"/>
    <w:uiPriority w:val="1"/>
    <w:unhideWhenUsed/>
    <w:qFormat/>
    <w:rsid w:val="00887DA5"/>
    <w:pPr>
      <w:numPr>
        <w:ilvl w:val="2"/>
        <w:numId w:val="2"/>
      </w:numPr>
      <w:spacing w:line="360" w:lineRule="auto"/>
      <w:outlineLvl w:val="2"/>
    </w:pPr>
    <w:rPr>
      <w:b/>
      <w:i/>
      <w:sz w:val="28"/>
      <w:szCs w:val="26"/>
    </w:rPr>
  </w:style>
  <w:style w:type="paragraph" w:styleId="Heading4">
    <w:name w:val="heading 4"/>
    <w:aliases w:val="Tiểu mục cấp 3"/>
    <w:next w:val="Nidungvnbn"/>
    <w:link w:val="Heading4Char"/>
    <w:uiPriority w:val="1"/>
    <w:unhideWhenUsed/>
    <w:qFormat/>
    <w:rsid w:val="008508C7"/>
    <w:pPr>
      <w:numPr>
        <w:ilvl w:val="3"/>
        <w:numId w:val="2"/>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B56979"/>
    <w:rPr>
      <w:b/>
      <w:sz w:val="32"/>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uiPriority w:val="1"/>
    <w:rsid w:val="00B56979"/>
    <w:rPr>
      <w:b/>
      <w:noProof/>
      <w:sz w:val="28"/>
      <w:szCs w:val="28"/>
      <w:lang w:val="vi-VN"/>
    </w:rPr>
  </w:style>
  <w:style w:type="character" w:customStyle="1" w:styleId="Heading3Char">
    <w:name w:val="Heading 3 Char"/>
    <w:aliases w:val="Tiểu mục cấp 2 Char"/>
    <w:basedOn w:val="DefaultParagraphFont"/>
    <w:link w:val="Heading3"/>
    <w:uiPriority w:val="1"/>
    <w:rsid w:val="00887DA5"/>
    <w:rPr>
      <w:b/>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qFormat/>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1123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mailto:technopent@gmail.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uyenQuan\Desktop\TemplateBaoCaoMonHoc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21F493-9DFF-46B7-BCE2-A0DE6BC13F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TemplateBaoCaoMonHoc_KhoaCNTT.dotx</Template>
  <TotalTime>652</TotalTime>
  <Pages>39</Pages>
  <Words>2469</Words>
  <Characters>14077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NguyenQuan</dc:creator>
  <cp:lastModifiedBy>Nguyen Quan</cp:lastModifiedBy>
  <cp:revision>23</cp:revision>
  <cp:lastPrinted>2021-05-03T07:17:00Z</cp:lastPrinted>
  <dcterms:created xsi:type="dcterms:W3CDTF">2024-10-29T07:35:00Z</dcterms:created>
  <dcterms:modified xsi:type="dcterms:W3CDTF">2024-11-28T04:39:00Z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